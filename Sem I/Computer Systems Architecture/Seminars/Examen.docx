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31928" w:rsidR="00763CFE" w:rsidRDefault="00FD3EFB" w14:paraId="0F697235" w14:textId="7BE6D79F">
      <w:pPr>
        <w:pStyle w:val="Standard"/>
        <w:rPr>
          <w:rFonts w:ascii="Times New Roman" w:hAnsi="Times New Roman" w:cs="Times New Roman"/>
        </w:rPr>
      </w:pPr>
      <w:r w:rsidRPr="350F13D4" w:rsidR="12FC7D9D">
        <w:rPr>
          <w:rFonts w:ascii="Times New Roman" w:hAnsi="Times New Roman" w:cs="Times New Roman"/>
        </w:rPr>
        <w:t>1)</w:t>
      </w:r>
      <w:r w:rsidRPr="350F13D4" w:rsidR="69831D88">
        <w:rPr>
          <w:rFonts w:ascii="Times New Roman" w:hAnsi="Times New Roman" w:cs="Times New Roman"/>
        </w:rPr>
        <w:t xml:space="preserve">Is the following </w:t>
      </w:r>
      <w:proofErr w:type="gramStart"/>
      <w:r w:rsidRPr="350F13D4" w:rsidR="69831D88">
        <w:rPr>
          <w:rFonts w:ascii="Times New Roman" w:hAnsi="Times New Roman" w:cs="Times New Roman"/>
        </w:rPr>
        <w:t>code</w:t>
      </w:r>
      <w:proofErr w:type="gramEnd"/>
      <w:r w:rsidRPr="350F13D4" w:rsidR="69831D88">
        <w:rPr>
          <w:rFonts w:ascii="Times New Roman" w:hAnsi="Times New Roman" w:cs="Times New Roman"/>
        </w:rPr>
        <w:t xml:space="preserve"> correct?</w:t>
      </w:r>
    </w:p>
    <w:p w:rsidRPr="00431928" w:rsidR="00763CFE" w:rsidRDefault="00FD3EFB" w14:paraId="5B4F091C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 dd 10;</w:t>
      </w:r>
    </w:p>
    <w:p w:rsidRPr="00431928" w:rsidR="00763CFE" w:rsidRDefault="00FD3EFB" w14:paraId="021D574F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b dd 20</w:t>
      </w:r>
    </w:p>
    <w:p w:rsidRPr="00431928" w:rsidR="00763CFE" w:rsidRDefault="00FD3EFB" w14:paraId="3AAB26E6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mov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>, a</w:t>
      </w:r>
    </w:p>
    <w:p w:rsidRPr="00431928" w:rsidR="00763CFE" w:rsidRDefault="00FD3EFB" w14:paraId="53001E0C" w14:textId="7C71CAC1">
      <w:pPr>
        <w:pStyle w:val="Standard"/>
        <w:rPr>
          <w:rFonts w:ascii="Times New Roman" w:hAnsi="Times New Roman" w:cs="Times New Roman"/>
        </w:rPr>
      </w:pPr>
      <w:r w:rsidRPr="350F13D4" w:rsidR="12FC7D9D">
        <w:rPr>
          <w:rFonts w:ascii="Times New Roman" w:hAnsi="Times New Roman" w:cs="Times New Roman"/>
        </w:rPr>
        <w:t>cmp</w:t>
      </w:r>
      <w:r w:rsidRPr="350F13D4" w:rsidR="12FC7D9D">
        <w:rPr>
          <w:rFonts w:ascii="Times New Roman" w:hAnsi="Times New Roman" w:cs="Times New Roman"/>
        </w:rPr>
        <w:t xml:space="preserve"> ax,5</w:t>
      </w:r>
    </w:p>
    <w:p w:rsidRPr="00431928" w:rsidR="00763CFE" w:rsidRDefault="00763CFE" w14:paraId="468D90B2" w14:textId="77777777">
      <w:pPr>
        <w:pStyle w:val="Standard"/>
        <w:rPr>
          <w:rFonts w:ascii="Times New Roman" w:hAnsi="Times New Roman" w:cs="Times New Roman"/>
        </w:rPr>
      </w:pPr>
    </w:p>
    <w:p w:rsidR="00431928" w:rsidRDefault="00FD3EFB" w14:paraId="11A63840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2)</w:t>
      </w:r>
      <w:r w:rsidRPr="00431928" w:rsidR="00431928">
        <w:rPr>
          <w:rFonts w:ascii="Times New Roman" w:hAnsi="Times New Roman" w:cs="Times New Roman"/>
        </w:rPr>
        <w:t xml:space="preserve"> </w:t>
      </w:r>
      <w:r w:rsidR="00431928">
        <w:rPr>
          <w:rFonts w:ascii="Times New Roman" w:hAnsi="Times New Roman" w:cs="Times New Roman"/>
        </w:rPr>
        <w:t xml:space="preserve">Is the following </w:t>
      </w:r>
      <w:proofErr w:type="gramStart"/>
      <w:r w:rsidR="00431928">
        <w:rPr>
          <w:rFonts w:ascii="Times New Roman" w:hAnsi="Times New Roman" w:cs="Times New Roman"/>
        </w:rPr>
        <w:t>code</w:t>
      </w:r>
      <w:proofErr w:type="gramEnd"/>
      <w:r w:rsidR="00431928">
        <w:rPr>
          <w:rFonts w:ascii="Times New Roman" w:hAnsi="Times New Roman" w:cs="Times New Roman"/>
        </w:rPr>
        <w:t xml:space="preserve"> correct?</w:t>
      </w:r>
    </w:p>
    <w:p w:rsidRPr="00431928" w:rsidR="00763CFE" w:rsidRDefault="00FD3EFB" w14:paraId="2D07195C" w14:textId="780C79B6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 dd 10;</w:t>
      </w:r>
    </w:p>
    <w:p w:rsidRPr="00431928" w:rsidR="00763CFE" w:rsidRDefault="00FD3EFB" w14:paraId="04649CC4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b dd 20</w:t>
      </w:r>
    </w:p>
    <w:p w:rsidRPr="00431928" w:rsidR="00763CFE" w:rsidRDefault="00FD3EFB" w14:paraId="22DEC37A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mov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>, [a]</w:t>
      </w:r>
    </w:p>
    <w:p w:rsidRPr="00431928" w:rsidR="00763CFE" w:rsidRDefault="00FD3EFB" w14:paraId="56FDE29B" w14:textId="77777777">
      <w:pPr>
        <w:pStyle w:val="Standard"/>
        <w:rPr>
          <w:rFonts w:ascii="Times New Roman" w:hAnsi="Times New Roman" w:cs="Times New Roman"/>
        </w:rPr>
      </w:pPr>
      <w:proofErr w:type="spellStart"/>
      <w:r w:rsidRPr="00431928">
        <w:rPr>
          <w:rFonts w:ascii="Times New Roman" w:hAnsi="Times New Roman" w:cs="Times New Roman"/>
        </w:rPr>
        <w:t>cmp</w:t>
      </w:r>
      <w:proofErr w:type="spellEnd"/>
      <w:r w:rsidRPr="00431928">
        <w:rPr>
          <w:rFonts w:ascii="Times New Roman" w:hAnsi="Times New Roman" w:cs="Times New Roman"/>
        </w:rPr>
        <w:t xml:space="preserve"> 5,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</w:p>
    <w:p w:rsidRPr="00431928" w:rsidR="00763CFE" w:rsidRDefault="00763CFE" w14:paraId="64EB327E" w14:textId="77777777">
      <w:pPr>
        <w:pStyle w:val="Standard"/>
        <w:rPr>
          <w:rFonts w:ascii="Times New Roman" w:hAnsi="Times New Roman" w:cs="Times New Roman"/>
        </w:rPr>
      </w:pPr>
    </w:p>
    <w:p w:rsidRPr="00431928" w:rsidR="00763CFE" w:rsidRDefault="00FD3EFB" w14:paraId="2DFCF1FA" w14:textId="7F15C256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3) </w:t>
      </w:r>
      <w:r w:rsidR="00431928">
        <w:rPr>
          <w:rFonts w:ascii="Times New Roman" w:hAnsi="Times New Roman" w:cs="Times New Roman"/>
        </w:rPr>
        <w:t>What are the results after running the following code</w:t>
      </w:r>
      <w:r w:rsidRPr="00431928">
        <w:rPr>
          <w:rFonts w:ascii="Times New Roman" w:hAnsi="Times New Roman" w:cs="Times New Roman"/>
        </w:rPr>
        <w:t>: (</w:t>
      </w:r>
      <w:r w:rsidR="00431928">
        <w:rPr>
          <w:rFonts w:ascii="Times New Roman" w:hAnsi="Times New Roman" w:cs="Times New Roman"/>
        </w:rPr>
        <w:t>the values in</w:t>
      </w:r>
      <w:r w:rsidRPr="004319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1928">
        <w:rPr>
          <w:rFonts w:ascii="Times New Roman" w:hAnsi="Times New Roman" w:cs="Times New Roman"/>
        </w:rPr>
        <w:t>ax,bx</w:t>
      </w:r>
      <w:proofErr w:type="spellEnd"/>
      <w:proofErr w:type="gramEnd"/>
      <w:r w:rsidRPr="00431928">
        <w:rPr>
          <w:rFonts w:ascii="Times New Roman" w:hAnsi="Times New Roman" w:cs="Times New Roman"/>
        </w:rPr>
        <w:t>)</w:t>
      </w:r>
    </w:p>
    <w:p w:rsidRPr="00431928" w:rsidR="00763CFE" w:rsidRDefault="00FD3EFB" w14:paraId="5BDBD45E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mov bx,0</w:t>
      </w:r>
    </w:p>
    <w:p w:rsidRPr="00431928" w:rsidR="00763CFE" w:rsidRDefault="00FD3EFB" w14:paraId="1B6EFE1B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al, </w:t>
      </w:r>
      <w:r w:rsidRPr="00431928">
        <w:rPr>
          <w:rFonts w:ascii="Times New Roman" w:hAnsi="Times New Roman" w:cs="Times New Roman"/>
        </w:rPr>
        <w:t>00011110b</w:t>
      </w:r>
    </w:p>
    <w:p w:rsidRPr="00431928" w:rsidR="00763CFE" w:rsidRDefault="00FD3EFB" w14:paraId="0C171120" w14:textId="77777777">
      <w:pPr>
        <w:pStyle w:val="Standard"/>
        <w:rPr>
          <w:rFonts w:ascii="Times New Roman" w:hAnsi="Times New Roman" w:cs="Times New Roman"/>
        </w:rPr>
      </w:pPr>
      <w:proofErr w:type="spellStart"/>
      <w:r w:rsidRPr="00431928">
        <w:rPr>
          <w:rFonts w:ascii="Times New Roman" w:hAnsi="Times New Roman" w:cs="Times New Roman"/>
        </w:rPr>
        <w:t>shr</w:t>
      </w:r>
      <w:proofErr w:type="spellEnd"/>
      <w:r w:rsidRPr="00431928">
        <w:rPr>
          <w:rFonts w:ascii="Times New Roman" w:hAnsi="Times New Roman" w:cs="Times New Roman"/>
        </w:rPr>
        <w:t xml:space="preserve"> al, </w:t>
      </w:r>
      <w:proofErr w:type="gramStart"/>
      <w:r w:rsidRPr="00431928">
        <w:rPr>
          <w:rFonts w:ascii="Times New Roman" w:hAnsi="Times New Roman" w:cs="Times New Roman"/>
        </w:rPr>
        <w:t>2 ;</w:t>
      </w:r>
      <w:proofErr w:type="gramEnd"/>
    </w:p>
    <w:p w:rsidRPr="00431928" w:rsidR="00763CFE" w:rsidRDefault="00FD3EFB" w14:paraId="6BF8BEC1" w14:textId="77777777">
      <w:pPr>
        <w:pStyle w:val="Standard"/>
        <w:rPr>
          <w:rFonts w:ascii="Times New Roman" w:hAnsi="Times New Roman" w:cs="Times New Roman"/>
        </w:rPr>
      </w:pPr>
      <w:proofErr w:type="spellStart"/>
      <w:r w:rsidRPr="00431928">
        <w:rPr>
          <w:rFonts w:ascii="Times New Roman" w:hAnsi="Times New Roman" w:cs="Times New Roman"/>
        </w:rPr>
        <w:t>adc</w:t>
      </w:r>
      <w:proofErr w:type="spellEnd"/>
      <w:r w:rsidRPr="00431928">
        <w:rPr>
          <w:rFonts w:ascii="Times New Roman" w:hAnsi="Times New Roman" w:cs="Times New Roman"/>
        </w:rPr>
        <w:t xml:space="preserve"> bx,1</w:t>
      </w:r>
    </w:p>
    <w:p w:rsidRPr="00431928" w:rsidR="00763CFE" w:rsidRDefault="00431928" w14:paraId="40BAF2EA" w14:textId="4FBFCD7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  <w:r w:rsidRPr="00431928" w:rsidR="00FD3EFB">
        <w:rPr>
          <w:rFonts w:ascii="Times New Roman" w:hAnsi="Times New Roman" w:cs="Times New Roman"/>
        </w:rPr>
        <w:t>:</w:t>
      </w:r>
    </w:p>
    <w:p w:rsidRPr="00431928" w:rsidR="006D0875" w:rsidP="006D0875" w:rsidRDefault="00FD3EFB" w14:paraId="00519730" w14:textId="5521C96E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al = 00000111b, </w:t>
      </w:r>
      <w:proofErr w:type="spellStart"/>
      <w:r w:rsidRPr="00431928">
        <w:rPr>
          <w:rFonts w:ascii="Times New Roman" w:hAnsi="Times New Roman" w:cs="Times New Roman"/>
        </w:rPr>
        <w:t>bx</w:t>
      </w:r>
      <w:proofErr w:type="spellEnd"/>
      <w:r w:rsidRPr="00431928">
        <w:rPr>
          <w:rFonts w:ascii="Times New Roman" w:hAnsi="Times New Roman" w:cs="Times New Roman"/>
        </w:rPr>
        <w:t xml:space="preserve"> = 2,</w:t>
      </w:r>
    </w:p>
    <w:p w:rsidRPr="00431928" w:rsidR="006D0875" w:rsidP="006D0875" w:rsidRDefault="00FD3EFB" w14:paraId="3485C20D" w14:textId="77777777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al = 00000111b, </w:t>
      </w:r>
      <w:proofErr w:type="spellStart"/>
      <w:r w:rsidRPr="00431928">
        <w:rPr>
          <w:rFonts w:ascii="Times New Roman" w:hAnsi="Times New Roman" w:cs="Times New Roman"/>
        </w:rPr>
        <w:t>bx</w:t>
      </w:r>
      <w:proofErr w:type="spellEnd"/>
      <w:r w:rsidRPr="00431928">
        <w:rPr>
          <w:rFonts w:ascii="Times New Roman" w:hAnsi="Times New Roman" w:cs="Times New Roman"/>
        </w:rPr>
        <w:t xml:space="preserve"> = 1,</w:t>
      </w:r>
      <w:r w:rsidRPr="00431928">
        <w:rPr>
          <w:rFonts w:ascii="Times New Roman" w:hAnsi="Times New Roman" w:cs="Times New Roman"/>
        </w:rPr>
        <w:tab/>
      </w:r>
    </w:p>
    <w:p w:rsidRPr="00431928" w:rsidR="00431928" w:rsidP="00431928" w:rsidRDefault="00431928" w14:paraId="6F1E0BFA" w14:textId="77777777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executi</w:t>
      </w:r>
      <w:r>
        <w:rPr>
          <w:rFonts w:ascii="Times New Roman" w:hAnsi="Times New Roman" w:cs="Times New Roman"/>
        </w:rPr>
        <w:t>on</w:t>
      </w:r>
      <w:r w:rsidRPr="00431928">
        <w:rPr>
          <w:rFonts w:ascii="Times New Roman" w:hAnsi="Times New Roman" w:cs="Times New Roman"/>
        </w:rPr>
        <w:t xml:space="preserve"> </w:t>
      </w:r>
      <w:proofErr w:type="gramStart"/>
      <w:r w:rsidRPr="00431928">
        <w:rPr>
          <w:rFonts w:ascii="Times New Roman" w:hAnsi="Times New Roman" w:cs="Times New Roman"/>
        </w:rPr>
        <w:t>err</w:t>
      </w:r>
      <w:proofErr w:type="gramEnd"/>
      <w:r w:rsidRPr="00431928">
        <w:rPr>
          <w:rFonts w:ascii="Times New Roman" w:hAnsi="Times New Roman" w:cs="Times New Roman"/>
        </w:rPr>
        <w:t xml:space="preserve"> </w:t>
      </w:r>
    </w:p>
    <w:p w:rsidRPr="00431928" w:rsidR="00763CFE" w:rsidP="006D0875" w:rsidRDefault="00FD3EFB" w14:paraId="7365C50E" w14:textId="4078CFF5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compila</w:t>
      </w:r>
      <w:r w:rsidR="00431928">
        <w:rPr>
          <w:rFonts w:ascii="Times New Roman" w:hAnsi="Times New Roman" w:cs="Times New Roman"/>
        </w:rPr>
        <w:t>tion</w:t>
      </w:r>
    </w:p>
    <w:p w:rsidRPr="00431928" w:rsidR="00763CFE" w:rsidRDefault="00763CFE" w14:paraId="2245947C" w14:textId="77777777">
      <w:pPr>
        <w:pStyle w:val="Standard"/>
        <w:rPr>
          <w:rFonts w:ascii="Times New Roman" w:hAnsi="Times New Roman" w:cs="Times New Roman"/>
        </w:rPr>
      </w:pPr>
    </w:p>
    <w:p w:rsidRPr="00431928" w:rsidR="00763CFE" w:rsidRDefault="00FD3EFB" w14:paraId="625E3030" w14:textId="4D6B8E1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4) </w:t>
      </w:r>
      <w:r w:rsidR="00431928">
        <w:rPr>
          <w:rFonts w:ascii="Times New Roman" w:hAnsi="Times New Roman" w:cs="Times New Roman"/>
        </w:rPr>
        <w:t xml:space="preserve">How many times </w:t>
      </w:r>
      <w:r w:rsidR="00431928">
        <w:rPr>
          <w:rFonts w:ascii="Times New Roman" w:hAnsi="Times New Roman" w:cs="Times New Roman"/>
        </w:rPr>
        <w:t>is executed</w:t>
      </w:r>
      <w:r w:rsidR="00431928">
        <w:rPr>
          <w:rFonts w:ascii="Times New Roman" w:hAnsi="Times New Roman" w:cs="Times New Roman"/>
        </w:rPr>
        <w:t xml:space="preserve"> the code inside the </w:t>
      </w:r>
      <w:proofErr w:type="gramStart"/>
      <w:r w:rsidR="00431928">
        <w:rPr>
          <w:rFonts w:ascii="Times New Roman" w:hAnsi="Times New Roman" w:cs="Times New Roman"/>
        </w:rPr>
        <w:t>loop?</w:t>
      </w:r>
      <w:r w:rsidRPr="00431928">
        <w:rPr>
          <w:rFonts w:ascii="Times New Roman" w:hAnsi="Times New Roman" w:cs="Times New Roman"/>
        </w:rPr>
        <w:t>:</w:t>
      </w:r>
      <w:proofErr w:type="gramEnd"/>
    </w:p>
    <w:p w:rsidRPr="00431928" w:rsidR="00763CFE" w:rsidRDefault="00FD3EFB" w14:paraId="526B84CB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ax,5</w:t>
      </w:r>
    </w:p>
    <w:p w:rsidRPr="00431928" w:rsidR="00763CFE" w:rsidRDefault="00FD3EFB" w14:paraId="01D2340B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ecx,1</w:t>
      </w:r>
    </w:p>
    <w:p w:rsidRPr="00431928" w:rsidR="00763CFE" w:rsidRDefault="00FD3EFB" w14:paraId="78234ABB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sub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>, 2</w:t>
      </w:r>
    </w:p>
    <w:p w:rsidRPr="00431928" w:rsidR="00763CFE" w:rsidRDefault="00FD3EFB" w14:paraId="7CF6E5BD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sub ecx,2</w:t>
      </w:r>
    </w:p>
    <w:p w:rsidRPr="00431928" w:rsidR="00763CFE" w:rsidRDefault="00FD3EFB" w14:paraId="26D87388" w14:textId="77777777">
      <w:pPr>
        <w:pStyle w:val="Standard"/>
        <w:rPr>
          <w:rFonts w:ascii="Times New Roman" w:hAnsi="Times New Roman" w:cs="Times New Roman"/>
        </w:rPr>
      </w:pPr>
      <w:proofErr w:type="spellStart"/>
      <w:r w:rsidRPr="00431928">
        <w:rPr>
          <w:rFonts w:ascii="Times New Roman" w:hAnsi="Times New Roman" w:cs="Times New Roman"/>
        </w:rPr>
        <w:t>repeta</w:t>
      </w:r>
      <w:proofErr w:type="spellEnd"/>
      <w:r w:rsidRPr="00431928">
        <w:rPr>
          <w:rFonts w:ascii="Times New Roman" w:hAnsi="Times New Roman" w:cs="Times New Roman"/>
        </w:rPr>
        <w:t>:</w:t>
      </w:r>
    </w:p>
    <w:p w:rsidRPr="00431928" w:rsidR="00763CFE" w:rsidRDefault="00FD3EFB" w14:paraId="58D4E339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ab/>
      </w:r>
      <w:proofErr w:type="spellStart"/>
      <w:r w:rsidRPr="00431928">
        <w:rPr>
          <w:rFonts w:ascii="Times New Roman" w:hAnsi="Times New Roman" w:cs="Times New Roman"/>
        </w:rPr>
        <w:t>inc</w:t>
      </w:r>
      <w:proofErr w:type="spellEnd"/>
      <w:r w:rsidRPr="00431928">
        <w:rPr>
          <w:rFonts w:ascii="Times New Roman" w:hAnsi="Times New Roman" w:cs="Times New Roman"/>
        </w:rPr>
        <w:t xml:space="preserve">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</w:p>
    <w:p w:rsidRPr="00431928" w:rsidR="00763CFE" w:rsidRDefault="00FD3EFB" w14:paraId="7A1DF219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loop </w:t>
      </w:r>
      <w:proofErr w:type="spellStart"/>
      <w:r w:rsidRPr="00431928">
        <w:rPr>
          <w:rFonts w:ascii="Times New Roman" w:hAnsi="Times New Roman" w:cs="Times New Roman"/>
        </w:rPr>
        <w:t>repeta</w:t>
      </w:r>
      <w:proofErr w:type="spellEnd"/>
    </w:p>
    <w:p w:rsidRPr="00431928" w:rsidR="006D0875" w:rsidP="006D0875" w:rsidRDefault="00FD3EFB" w14:paraId="72AF37DD" w14:textId="0C8A3EBB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a) </w:t>
      </w:r>
      <w:r w:rsidR="00431928">
        <w:rPr>
          <w:rFonts w:ascii="Times New Roman" w:hAnsi="Times New Roman" w:cs="Times New Roman"/>
        </w:rPr>
        <w:t>once</w:t>
      </w:r>
      <w:r w:rsidRPr="00431928" w:rsidR="006D0875">
        <w:rPr>
          <w:rFonts w:ascii="Times New Roman" w:hAnsi="Times New Roman" w:cs="Times New Roman"/>
        </w:rPr>
        <w:tab/>
      </w:r>
    </w:p>
    <w:p w:rsidRPr="00431928" w:rsidR="006D0875" w:rsidP="006D0875" w:rsidRDefault="00FD3EFB" w14:paraId="7F74CEA4" w14:textId="526673A0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b) </w:t>
      </w:r>
      <w:proofErr w:type="spellStart"/>
      <w:r w:rsidRPr="00431928" w:rsidR="00431928">
        <w:rPr>
          <w:rFonts w:ascii="Times New Roman" w:hAnsi="Times New Roman" w:cs="Times New Roman"/>
        </w:rPr>
        <w:t>sintax</w:t>
      </w:r>
      <w:proofErr w:type="spellEnd"/>
      <w:r w:rsidR="00431928">
        <w:rPr>
          <w:rFonts w:ascii="Times New Roman" w:hAnsi="Times New Roman" w:cs="Times New Roman"/>
        </w:rPr>
        <w:t xml:space="preserve"> </w:t>
      </w:r>
      <w:r w:rsidRPr="00431928">
        <w:rPr>
          <w:rFonts w:ascii="Times New Roman" w:hAnsi="Times New Roman" w:cs="Times New Roman"/>
        </w:rPr>
        <w:t xml:space="preserve">err </w:t>
      </w:r>
    </w:p>
    <w:p w:rsidRPr="00431928" w:rsidR="006D0875" w:rsidP="006D0875" w:rsidRDefault="00FD3EFB" w14:paraId="26D4F1EE" w14:textId="0FB828FA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c)</w:t>
      </w:r>
      <w:r w:rsidRPr="00431928" w:rsidR="00431928">
        <w:rPr>
          <w:rFonts w:ascii="Times New Roman" w:hAnsi="Times New Roman" w:cs="Times New Roman"/>
        </w:rPr>
        <w:t xml:space="preserve"> </w:t>
      </w:r>
      <w:r w:rsidRPr="00431928" w:rsidR="00431928">
        <w:rPr>
          <w:rFonts w:ascii="Times New Roman" w:hAnsi="Times New Roman" w:cs="Times New Roman"/>
        </w:rPr>
        <w:t>executi</w:t>
      </w:r>
      <w:r w:rsidR="00431928">
        <w:rPr>
          <w:rFonts w:ascii="Times New Roman" w:hAnsi="Times New Roman" w:cs="Times New Roman"/>
        </w:rPr>
        <w:t>on</w:t>
      </w:r>
      <w:r w:rsidRPr="00431928">
        <w:rPr>
          <w:rFonts w:ascii="Times New Roman" w:hAnsi="Times New Roman" w:cs="Times New Roman"/>
        </w:rPr>
        <w:t xml:space="preserve"> </w:t>
      </w:r>
      <w:proofErr w:type="gramStart"/>
      <w:r w:rsidRPr="00431928">
        <w:rPr>
          <w:rFonts w:ascii="Times New Roman" w:hAnsi="Times New Roman" w:cs="Times New Roman"/>
        </w:rPr>
        <w:t>err</w:t>
      </w:r>
      <w:proofErr w:type="gramEnd"/>
      <w:r w:rsidRPr="00431928">
        <w:rPr>
          <w:rFonts w:ascii="Times New Roman" w:hAnsi="Times New Roman" w:cs="Times New Roman"/>
        </w:rPr>
        <w:t xml:space="preserve"> </w:t>
      </w:r>
    </w:p>
    <w:p w:rsidRPr="00431928" w:rsidR="006D0875" w:rsidP="006D0875" w:rsidRDefault="00FD3EFB" w14:paraId="544A28C0" w14:textId="77777777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d) 256 </w:t>
      </w:r>
      <w:proofErr w:type="spellStart"/>
      <w:r w:rsidRPr="00431928">
        <w:rPr>
          <w:rFonts w:ascii="Times New Roman" w:hAnsi="Times New Roman" w:cs="Times New Roman"/>
        </w:rPr>
        <w:t>ori</w:t>
      </w:r>
      <w:proofErr w:type="spellEnd"/>
    </w:p>
    <w:p w:rsidRPr="00431928" w:rsidR="006D0875" w:rsidP="006D0875" w:rsidRDefault="00FD3EFB" w14:paraId="5A17BBAF" w14:textId="77777777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e) 65535 </w:t>
      </w:r>
      <w:proofErr w:type="spellStart"/>
      <w:r w:rsidRPr="00431928">
        <w:rPr>
          <w:rFonts w:ascii="Times New Roman" w:hAnsi="Times New Roman" w:cs="Times New Roman"/>
        </w:rPr>
        <w:t>ori</w:t>
      </w:r>
      <w:proofErr w:type="spellEnd"/>
    </w:p>
    <w:p w:rsidRPr="00431928" w:rsidR="006D0875" w:rsidP="006D0875" w:rsidRDefault="00FD3EFB" w14:paraId="1C221832" w14:textId="77777777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f) </w:t>
      </w:r>
      <w:proofErr w:type="spellStart"/>
      <w:r w:rsidRPr="00431928">
        <w:rPr>
          <w:rFonts w:ascii="Times New Roman" w:hAnsi="Times New Roman" w:cs="Times New Roman"/>
        </w:rPr>
        <w:t>infinit</w:t>
      </w:r>
      <w:proofErr w:type="spellEnd"/>
    </w:p>
    <w:p w:rsidRPr="00431928" w:rsidR="00763CFE" w:rsidP="006D0875" w:rsidRDefault="00FD3EFB" w14:paraId="45D702F2" w14:textId="0AFCB7C1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g) </w:t>
      </w:r>
      <w:proofErr w:type="spellStart"/>
      <w:r w:rsidRPr="00431928">
        <w:rPr>
          <w:rFonts w:ascii="Times New Roman" w:hAnsi="Times New Roman" w:cs="Times New Roman"/>
        </w:rPr>
        <w:t>FFFFFFFFori</w:t>
      </w:r>
      <w:proofErr w:type="spellEnd"/>
    </w:p>
    <w:p w:rsidRPr="00431928" w:rsidR="00763CFE" w:rsidRDefault="00763CFE" w14:paraId="6498E7B6" w14:textId="77777777">
      <w:pPr>
        <w:pStyle w:val="Standard"/>
        <w:rPr>
          <w:rFonts w:ascii="Times New Roman" w:hAnsi="Times New Roman" w:cs="Times New Roman"/>
        </w:rPr>
      </w:pPr>
    </w:p>
    <w:p w:rsidRPr="00431928" w:rsidR="00763CFE" w:rsidRDefault="00FD3EFB" w14:paraId="58FE1D3D" w14:textId="49011E2C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5) </w:t>
      </w:r>
      <w:r w:rsidR="00431928">
        <w:rPr>
          <w:rFonts w:ascii="Times New Roman" w:hAnsi="Times New Roman" w:cs="Times New Roman"/>
        </w:rPr>
        <w:t xml:space="preserve">How many times is executed the code inside the </w:t>
      </w:r>
      <w:proofErr w:type="gramStart"/>
      <w:r w:rsidR="00431928">
        <w:rPr>
          <w:rFonts w:ascii="Times New Roman" w:hAnsi="Times New Roman" w:cs="Times New Roman"/>
        </w:rPr>
        <w:t>loop?</w:t>
      </w:r>
      <w:r w:rsidRPr="00431928" w:rsidR="00431928">
        <w:rPr>
          <w:rFonts w:ascii="Times New Roman" w:hAnsi="Times New Roman" w:cs="Times New Roman"/>
        </w:rPr>
        <w:t>:</w:t>
      </w:r>
      <w:r w:rsidRPr="00431928">
        <w:rPr>
          <w:rFonts w:ascii="Times New Roman" w:hAnsi="Times New Roman" w:cs="Times New Roman"/>
        </w:rPr>
        <w:t>:</w:t>
      </w:r>
      <w:proofErr w:type="gramEnd"/>
    </w:p>
    <w:p w:rsidRPr="00431928" w:rsidR="00763CFE" w:rsidRDefault="00FD3EFB" w14:paraId="27B48B1F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ax,5</w:t>
      </w:r>
    </w:p>
    <w:p w:rsidRPr="00431928" w:rsidR="00763CFE" w:rsidRDefault="00FD3EFB" w14:paraId="5449F58F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ecx,3</w:t>
      </w:r>
    </w:p>
    <w:p w:rsidRPr="00431928" w:rsidR="00763CFE" w:rsidRDefault="00FD3EFB" w14:paraId="345E4BDD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sub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>, 2</w:t>
      </w:r>
    </w:p>
    <w:p w:rsidRPr="00431928" w:rsidR="00763CFE" w:rsidRDefault="00FD3EFB" w14:paraId="209119C1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sub ecx,2</w:t>
      </w:r>
    </w:p>
    <w:p w:rsidRPr="00431928" w:rsidR="00763CFE" w:rsidRDefault="00FD3EFB" w14:paraId="7995CAFD" w14:textId="77777777">
      <w:pPr>
        <w:pStyle w:val="Standard"/>
        <w:rPr>
          <w:rFonts w:ascii="Times New Roman" w:hAnsi="Times New Roman" w:cs="Times New Roman"/>
        </w:rPr>
      </w:pPr>
      <w:proofErr w:type="spellStart"/>
      <w:r w:rsidRPr="00431928">
        <w:rPr>
          <w:rFonts w:ascii="Times New Roman" w:hAnsi="Times New Roman" w:cs="Times New Roman"/>
        </w:rPr>
        <w:t>repeta</w:t>
      </w:r>
      <w:proofErr w:type="spellEnd"/>
      <w:r w:rsidRPr="00431928">
        <w:rPr>
          <w:rFonts w:ascii="Times New Roman" w:hAnsi="Times New Roman" w:cs="Times New Roman"/>
        </w:rPr>
        <w:t>:</w:t>
      </w:r>
    </w:p>
    <w:p w:rsidRPr="00431928" w:rsidR="00763CFE" w:rsidRDefault="00FD3EFB" w14:paraId="02994FDD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ab/>
      </w:r>
      <w:proofErr w:type="spellStart"/>
      <w:r w:rsidRPr="00431928">
        <w:rPr>
          <w:rFonts w:ascii="Times New Roman" w:hAnsi="Times New Roman" w:cs="Times New Roman"/>
        </w:rPr>
        <w:t>inc</w:t>
      </w:r>
      <w:proofErr w:type="spellEnd"/>
      <w:r w:rsidRPr="00431928">
        <w:rPr>
          <w:rFonts w:ascii="Times New Roman" w:hAnsi="Times New Roman" w:cs="Times New Roman"/>
        </w:rPr>
        <w:t xml:space="preserve">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</w:p>
    <w:p w:rsidRPr="00431928" w:rsidR="00763CFE" w:rsidRDefault="00FD3EFB" w14:paraId="4E997FD1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loop </w:t>
      </w:r>
      <w:proofErr w:type="spellStart"/>
      <w:r w:rsidRPr="00431928">
        <w:rPr>
          <w:rFonts w:ascii="Times New Roman" w:hAnsi="Times New Roman" w:cs="Times New Roman"/>
        </w:rPr>
        <w:t>repeta</w:t>
      </w:r>
      <w:proofErr w:type="spellEnd"/>
    </w:p>
    <w:p w:rsidRPr="00431928" w:rsidR="00763CFE" w:rsidP="006D0875" w:rsidRDefault="00FD3EFB" w14:paraId="71C9470C" w14:textId="47F122ED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a) </w:t>
      </w:r>
      <w:r w:rsidR="00431928">
        <w:rPr>
          <w:rFonts w:ascii="Times New Roman" w:hAnsi="Times New Roman" w:cs="Times New Roman"/>
        </w:rPr>
        <w:t>once</w:t>
      </w:r>
    </w:p>
    <w:p w:rsidR="00431928" w:rsidP="00431928" w:rsidRDefault="00FD3EFB" w14:paraId="6E4D719B" w14:textId="77777777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b) </w:t>
      </w:r>
      <w:proofErr w:type="spellStart"/>
      <w:r w:rsidRPr="00431928" w:rsidR="00431928">
        <w:rPr>
          <w:rFonts w:ascii="Times New Roman" w:hAnsi="Times New Roman" w:cs="Times New Roman"/>
        </w:rPr>
        <w:t>sintax</w:t>
      </w:r>
      <w:proofErr w:type="spellEnd"/>
      <w:r w:rsidR="00431928">
        <w:rPr>
          <w:rFonts w:ascii="Times New Roman" w:hAnsi="Times New Roman" w:cs="Times New Roman"/>
        </w:rPr>
        <w:t xml:space="preserve"> </w:t>
      </w:r>
      <w:r w:rsidRPr="00431928" w:rsidR="00431928">
        <w:rPr>
          <w:rFonts w:ascii="Times New Roman" w:hAnsi="Times New Roman" w:cs="Times New Roman"/>
        </w:rPr>
        <w:t xml:space="preserve">err </w:t>
      </w:r>
    </w:p>
    <w:p w:rsidRPr="00431928" w:rsidR="00763CFE" w:rsidP="00431928" w:rsidRDefault="00FD3EFB" w14:paraId="0963F67A" w14:textId="3A4E70E2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c) </w:t>
      </w:r>
      <w:r w:rsidRPr="00431928" w:rsidR="00431928">
        <w:rPr>
          <w:rFonts w:ascii="Times New Roman" w:hAnsi="Times New Roman" w:cs="Times New Roman"/>
        </w:rPr>
        <w:t>executi</w:t>
      </w:r>
      <w:r w:rsidR="00431928">
        <w:rPr>
          <w:rFonts w:ascii="Times New Roman" w:hAnsi="Times New Roman" w:cs="Times New Roman"/>
        </w:rPr>
        <w:t>on</w:t>
      </w:r>
      <w:r w:rsidRPr="00431928" w:rsidR="00431928">
        <w:rPr>
          <w:rFonts w:ascii="Times New Roman" w:hAnsi="Times New Roman" w:cs="Times New Roman"/>
        </w:rPr>
        <w:t xml:space="preserve"> </w:t>
      </w:r>
      <w:proofErr w:type="gramStart"/>
      <w:r w:rsidRPr="00431928" w:rsidR="00431928">
        <w:rPr>
          <w:rFonts w:ascii="Times New Roman" w:hAnsi="Times New Roman" w:cs="Times New Roman"/>
        </w:rPr>
        <w:t>err</w:t>
      </w:r>
      <w:proofErr w:type="gramEnd"/>
      <w:r w:rsidRPr="00431928" w:rsidR="00431928">
        <w:rPr>
          <w:rFonts w:ascii="Times New Roman" w:hAnsi="Times New Roman" w:cs="Times New Roman"/>
        </w:rPr>
        <w:t xml:space="preserve"> </w:t>
      </w:r>
    </w:p>
    <w:p w:rsidRPr="00431928" w:rsidR="00763CFE" w:rsidP="006D0875" w:rsidRDefault="00FD3EFB" w14:paraId="5AF35CB8" w14:textId="77777777">
      <w:pPr>
        <w:pStyle w:val="Standard"/>
        <w:ind w:left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d) 256 </w:t>
      </w:r>
      <w:proofErr w:type="spellStart"/>
      <w:r w:rsidRPr="00431928">
        <w:rPr>
          <w:rFonts w:ascii="Times New Roman" w:hAnsi="Times New Roman" w:cs="Times New Roman"/>
        </w:rPr>
        <w:t>ori</w:t>
      </w:r>
      <w:proofErr w:type="spellEnd"/>
    </w:p>
    <w:p w:rsidRPr="00431928" w:rsidR="00763CFE" w:rsidP="006D0875" w:rsidRDefault="00FD3EFB" w14:paraId="4538D3BD" w14:textId="77777777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e) 65535 </w:t>
      </w:r>
      <w:proofErr w:type="spellStart"/>
      <w:r w:rsidRPr="00431928">
        <w:rPr>
          <w:rFonts w:ascii="Times New Roman" w:hAnsi="Times New Roman" w:cs="Times New Roman"/>
        </w:rPr>
        <w:t>ori</w:t>
      </w:r>
      <w:proofErr w:type="spellEnd"/>
    </w:p>
    <w:p w:rsidRPr="00431928" w:rsidR="00763CFE" w:rsidP="006D0875" w:rsidRDefault="00FD3EFB" w14:paraId="301FCBC8" w14:textId="77777777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lastRenderedPageBreak/>
        <w:t xml:space="preserve">f) </w:t>
      </w:r>
      <w:proofErr w:type="spellStart"/>
      <w:r w:rsidRPr="00431928">
        <w:rPr>
          <w:rFonts w:ascii="Times New Roman" w:hAnsi="Times New Roman" w:cs="Times New Roman"/>
        </w:rPr>
        <w:t>infinit</w:t>
      </w:r>
      <w:proofErr w:type="spellEnd"/>
    </w:p>
    <w:p w:rsidRPr="00431928" w:rsidR="00763CFE" w:rsidP="006D0875" w:rsidRDefault="00FD3EFB" w14:paraId="4ED9947E" w14:textId="77777777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g) </w:t>
      </w:r>
      <w:proofErr w:type="spellStart"/>
      <w:r w:rsidRPr="00431928">
        <w:rPr>
          <w:rFonts w:ascii="Times New Roman" w:hAnsi="Times New Roman" w:cs="Times New Roman"/>
        </w:rPr>
        <w:t>FFFFFFFFori</w:t>
      </w:r>
      <w:proofErr w:type="spellEnd"/>
    </w:p>
    <w:p w:rsidRPr="00431928" w:rsidR="00763CFE" w:rsidRDefault="00763CFE" w14:paraId="0C2281A4" w14:textId="77777777">
      <w:pPr>
        <w:pStyle w:val="Standard"/>
        <w:rPr>
          <w:rFonts w:ascii="Times New Roman" w:hAnsi="Times New Roman" w:cs="Times New Roman"/>
        </w:rPr>
      </w:pPr>
    </w:p>
    <w:p w:rsidRPr="00431928" w:rsidR="006D0875" w:rsidP="006D0875" w:rsidRDefault="006D0875" w14:paraId="128FDC68" w14:textId="6461F518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6</w:t>
      </w:r>
      <w:r w:rsidRPr="00431928">
        <w:rPr>
          <w:rFonts w:ascii="Times New Roman" w:hAnsi="Times New Roman" w:cs="Times New Roman"/>
        </w:rPr>
        <w:t xml:space="preserve">)   a </w:t>
      </w:r>
      <w:proofErr w:type="spellStart"/>
      <w:r w:rsidRPr="00431928">
        <w:rPr>
          <w:rFonts w:ascii="Times New Roman" w:hAnsi="Times New Roman" w:cs="Times New Roman"/>
        </w:rPr>
        <w:t>db</w:t>
      </w:r>
      <w:proofErr w:type="spellEnd"/>
      <w:r w:rsidRPr="00431928">
        <w:rPr>
          <w:rFonts w:ascii="Times New Roman" w:hAnsi="Times New Roman" w:cs="Times New Roman"/>
        </w:rPr>
        <w:t xml:space="preserve"> 22h  </w:t>
      </w:r>
    </w:p>
    <w:p w:rsidRPr="00431928" w:rsidR="006D0875" w:rsidP="006D0875" w:rsidRDefault="006D0875" w14:paraId="34074FC9" w14:textId="1D04938E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b </w:t>
      </w:r>
      <w:proofErr w:type="spellStart"/>
      <w:r w:rsidRPr="00431928">
        <w:rPr>
          <w:rFonts w:ascii="Times New Roman" w:hAnsi="Times New Roman" w:cs="Times New Roman"/>
        </w:rPr>
        <w:t>db</w:t>
      </w:r>
      <w:proofErr w:type="spellEnd"/>
      <w:r w:rsidRPr="00431928">
        <w:rPr>
          <w:rFonts w:ascii="Times New Roman" w:hAnsi="Times New Roman" w:cs="Times New Roman"/>
        </w:rPr>
        <w:t xml:space="preserve"> 22h;                                                                    </w:t>
      </w:r>
    </w:p>
    <w:p w:rsidRPr="00431928" w:rsidR="006D0875" w:rsidP="006D0875" w:rsidRDefault="006D0875" w14:paraId="178C9FDF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c </w:t>
      </w:r>
      <w:proofErr w:type="spellStart"/>
      <w:r w:rsidRPr="00431928">
        <w:rPr>
          <w:rFonts w:ascii="Times New Roman" w:hAnsi="Times New Roman" w:cs="Times New Roman"/>
        </w:rPr>
        <w:t>dw</w:t>
      </w:r>
      <w:proofErr w:type="spellEnd"/>
      <w:r w:rsidRPr="00431928">
        <w:rPr>
          <w:rFonts w:ascii="Times New Roman" w:hAnsi="Times New Roman" w:cs="Times New Roman"/>
        </w:rPr>
        <w:t xml:space="preserve"> 2</w:t>
      </w:r>
      <w:proofErr w:type="gramStart"/>
      <w:r w:rsidRPr="00431928">
        <w:rPr>
          <w:rFonts w:ascii="Times New Roman" w:hAnsi="Times New Roman" w:cs="Times New Roman"/>
        </w:rPr>
        <w:t>h  ;</w:t>
      </w:r>
      <w:proofErr w:type="gramEnd"/>
    </w:p>
    <w:p w:rsidRPr="00431928" w:rsidR="006D0875" w:rsidP="006D0875" w:rsidRDefault="006D0875" w14:paraId="08DDFD4A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d </w:t>
      </w:r>
      <w:proofErr w:type="spellStart"/>
      <w:r w:rsidRPr="00431928">
        <w:rPr>
          <w:rFonts w:ascii="Times New Roman" w:hAnsi="Times New Roman" w:cs="Times New Roman"/>
        </w:rPr>
        <w:t>dw</w:t>
      </w:r>
      <w:proofErr w:type="spellEnd"/>
      <w:r w:rsidRPr="00431928">
        <w:rPr>
          <w:rFonts w:ascii="Times New Roman" w:hAnsi="Times New Roman" w:cs="Times New Roman"/>
        </w:rPr>
        <w:t xml:space="preserve"> 10</w:t>
      </w:r>
      <w:proofErr w:type="gramStart"/>
      <w:r w:rsidRPr="00431928">
        <w:rPr>
          <w:rFonts w:ascii="Times New Roman" w:hAnsi="Times New Roman" w:cs="Times New Roman"/>
        </w:rPr>
        <w:t>h  ;</w:t>
      </w:r>
      <w:proofErr w:type="gramEnd"/>
      <w:r w:rsidRPr="00431928">
        <w:rPr>
          <w:rFonts w:ascii="Times New Roman" w:hAnsi="Times New Roman" w:cs="Times New Roman"/>
        </w:rPr>
        <w:t xml:space="preserve"> </w:t>
      </w:r>
    </w:p>
    <w:p w:rsidRPr="00431928" w:rsidR="006D0875" w:rsidP="006D0875" w:rsidRDefault="006D0875" w14:paraId="474ABA1A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18D25675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 xml:space="preserve">, [a]; </w:t>
      </w:r>
    </w:p>
    <w:p w:rsidRPr="00431928" w:rsidR="006D0875" w:rsidP="006D0875" w:rsidRDefault="006D0875" w14:paraId="584B8644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</w:t>
      </w:r>
      <w:proofErr w:type="spellStart"/>
      <w:r w:rsidRPr="00431928">
        <w:rPr>
          <w:rFonts w:ascii="Times New Roman" w:hAnsi="Times New Roman" w:cs="Times New Roman"/>
        </w:rPr>
        <w:t>bx</w:t>
      </w:r>
      <w:proofErr w:type="spellEnd"/>
      <w:r w:rsidRPr="00431928">
        <w:rPr>
          <w:rFonts w:ascii="Times New Roman" w:hAnsi="Times New Roman" w:cs="Times New Roman"/>
        </w:rPr>
        <w:t>, 4;</w:t>
      </w:r>
    </w:p>
    <w:p w:rsidRPr="00431928" w:rsidR="006D0875" w:rsidP="006D0875" w:rsidRDefault="006D0875" w14:paraId="646ACEA5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add </w:t>
      </w:r>
      <w:proofErr w:type="spellStart"/>
      <w:r w:rsidRPr="00431928">
        <w:rPr>
          <w:rFonts w:ascii="Times New Roman" w:hAnsi="Times New Roman" w:cs="Times New Roman"/>
        </w:rPr>
        <w:t>bx</w:t>
      </w:r>
      <w:proofErr w:type="spellEnd"/>
      <w:r w:rsidRPr="00431928">
        <w:rPr>
          <w:rFonts w:ascii="Times New Roman" w:hAnsi="Times New Roman" w:cs="Times New Roman"/>
        </w:rPr>
        <w:t xml:space="preserve">,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 xml:space="preserve">; </w:t>
      </w:r>
    </w:p>
    <w:p w:rsidRPr="00431928" w:rsidR="006D0875" w:rsidP="006D0875" w:rsidRDefault="006D0875" w14:paraId="70867804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71B716C1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>, [b+1]</w:t>
      </w:r>
    </w:p>
    <w:p w:rsidRPr="00431928" w:rsidR="006D0875" w:rsidP="006D0875" w:rsidRDefault="006D0875" w14:paraId="17F0DA22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add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>, [c+1]</w:t>
      </w:r>
    </w:p>
    <w:p w:rsidRPr="00431928" w:rsidR="006D0875" w:rsidP="006D0875" w:rsidRDefault="006D0875" w14:paraId="0DED131C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[c],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</w:p>
    <w:p w:rsidRPr="00431928" w:rsidR="006D0875" w:rsidP="006D0875" w:rsidRDefault="006D0875" w14:paraId="5B02DAF5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What values will be in </w:t>
      </w:r>
      <w:proofErr w:type="spellStart"/>
      <w:r w:rsidRPr="00431928">
        <w:rPr>
          <w:rFonts w:ascii="Times New Roman" w:hAnsi="Times New Roman" w:cs="Times New Roman"/>
        </w:rPr>
        <w:t>bx</w:t>
      </w:r>
      <w:proofErr w:type="spellEnd"/>
      <w:r w:rsidRPr="00431928">
        <w:rPr>
          <w:rFonts w:ascii="Times New Roman" w:hAnsi="Times New Roman" w:cs="Times New Roman"/>
        </w:rPr>
        <w:t xml:space="preserve"> and in c?</w:t>
      </w:r>
    </w:p>
    <w:p w:rsidRPr="00431928" w:rsidR="006D0875" w:rsidP="006D0875" w:rsidRDefault="006D0875" w14:paraId="1796D547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1080CA54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37DEC192" w14:textId="59C77A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7</w:t>
      </w:r>
      <w:r w:rsidRPr="00431928">
        <w:rPr>
          <w:rFonts w:ascii="Times New Roman" w:hAnsi="Times New Roman" w:cs="Times New Roman"/>
        </w:rPr>
        <w:t xml:space="preserve">) Considering the variables, witch of the </w:t>
      </w:r>
      <w:proofErr w:type="spellStart"/>
      <w:r w:rsidRPr="00431928">
        <w:rPr>
          <w:rFonts w:ascii="Times New Roman" w:hAnsi="Times New Roman" w:cs="Times New Roman"/>
        </w:rPr>
        <w:t>lenght</w:t>
      </w:r>
      <w:proofErr w:type="spellEnd"/>
      <w:r w:rsidRPr="00431928">
        <w:rPr>
          <w:rFonts w:ascii="Times New Roman" w:hAnsi="Times New Roman" w:cs="Times New Roman"/>
        </w:rPr>
        <w:t xml:space="preserve"> definition is correct (returns the correct length value of the string A and B)</w:t>
      </w:r>
    </w:p>
    <w:p w:rsidRPr="00431928" w:rsidR="006D0875" w:rsidP="006D0875" w:rsidRDefault="006D0875" w14:paraId="77B4DBB2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705D3DD0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 </w:t>
      </w:r>
      <w:proofErr w:type="spellStart"/>
      <w:r w:rsidRPr="00431928">
        <w:rPr>
          <w:rFonts w:ascii="Times New Roman" w:hAnsi="Times New Roman" w:cs="Times New Roman"/>
        </w:rPr>
        <w:t>db</w:t>
      </w:r>
      <w:proofErr w:type="spellEnd"/>
      <w:r w:rsidRPr="00431928">
        <w:rPr>
          <w:rFonts w:ascii="Times New Roman" w:hAnsi="Times New Roman" w:cs="Times New Roman"/>
        </w:rPr>
        <w:t xml:space="preserve"> 1,2,3,4,5;  </w:t>
      </w:r>
    </w:p>
    <w:p w:rsidRPr="00431928" w:rsidR="006D0875" w:rsidP="006D0875" w:rsidRDefault="006D0875" w14:paraId="44194208" w14:textId="7C9C374C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  <w:r w:rsidRPr="00431928">
        <w:rPr>
          <w:rFonts w:ascii="Times New Roman" w:hAnsi="Times New Roman" w:cs="Times New Roman"/>
        </w:rPr>
        <w:t xml:space="preserve">b </w:t>
      </w:r>
      <w:proofErr w:type="spellStart"/>
      <w:r w:rsidRPr="00431928">
        <w:rPr>
          <w:rFonts w:ascii="Times New Roman" w:hAnsi="Times New Roman" w:cs="Times New Roman"/>
        </w:rPr>
        <w:t>db</w:t>
      </w:r>
      <w:proofErr w:type="spellEnd"/>
      <w:r w:rsidRPr="00431928">
        <w:rPr>
          <w:rFonts w:ascii="Times New Roman" w:hAnsi="Times New Roman" w:cs="Times New Roman"/>
        </w:rPr>
        <w:t xml:space="preserve"> 1,2,3,4,5;                                                                    </w:t>
      </w:r>
    </w:p>
    <w:p w:rsidRPr="00431928" w:rsidR="006D0875" w:rsidP="006D0875" w:rsidRDefault="006D0875" w14:paraId="18071549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c </w:t>
      </w:r>
      <w:proofErr w:type="spellStart"/>
      <w:r w:rsidRPr="00431928">
        <w:rPr>
          <w:rFonts w:ascii="Times New Roman" w:hAnsi="Times New Roman" w:cs="Times New Roman"/>
        </w:rPr>
        <w:t>dw</w:t>
      </w:r>
      <w:proofErr w:type="spellEnd"/>
      <w:r w:rsidRPr="00431928">
        <w:rPr>
          <w:rFonts w:ascii="Times New Roman" w:hAnsi="Times New Roman" w:cs="Times New Roman"/>
        </w:rPr>
        <w:t xml:space="preserve"> 1,2,3,4,</w:t>
      </w:r>
      <w:proofErr w:type="gramStart"/>
      <w:r w:rsidRPr="00431928">
        <w:rPr>
          <w:rFonts w:ascii="Times New Roman" w:hAnsi="Times New Roman" w:cs="Times New Roman"/>
        </w:rPr>
        <w:t>5 ;</w:t>
      </w:r>
      <w:proofErr w:type="gramEnd"/>
    </w:p>
    <w:p w:rsidRPr="00431928" w:rsidR="006D0875" w:rsidP="006D0875" w:rsidRDefault="006D0875" w14:paraId="62C845F8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</w:t>
      </w:r>
    </w:p>
    <w:p w:rsidRPr="00431928" w:rsidR="006D0875" w:rsidP="006D0875" w:rsidRDefault="006D0875" w14:paraId="08F29E6D" w14:textId="5E9A356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lenA1 </w:t>
      </w:r>
      <w:proofErr w:type="spellStart"/>
      <w:r w:rsidRPr="00431928">
        <w:rPr>
          <w:rFonts w:ascii="Times New Roman" w:hAnsi="Times New Roman" w:cs="Times New Roman"/>
        </w:rPr>
        <w:t>equ</w:t>
      </w:r>
      <w:proofErr w:type="spellEnd"/>
      <w:r w:rsidRPr="00431928">
        <w:rPr>
          <w:rFonts w:ascii="Times New Roman" w:hAnsi="Times New Roman" w:cs="Times New Roman"/>
        </w:rPr>
        <w:t xml:space="preserve"> $-a;</w:t>
      </w:r>
    </w:p>
    <w:p w:rsidRPr="00431928" w:rsidR="006D0875" w:rsidP="006D0875" w:rsidRDefault="006D0875" w14:paraId="38EDEBB3" w14:textId="7777777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lenA2 </w:t>
      </w:r>
      <w:proofErr w:type="spellStart"/>
      <w:r w:rsidRPr="00431928">
        <w:rPr>
          <w:rFonts w:ascii="Times New Roman" w:hAnsi="Times New Roman" w:cs="Times New Roman"/>
        </w:rPr>
        <w:t>equ</w:t>
      </w:r>
      <w:proofErr w:type="spellEnd"/>
      <w:r w:rsidRPr="00431928">
        <w:rPr>
          <w:rFonts w:ascii="Times New Roman" w:hAnsi="Times New Roman" w:cs="Times New Roman"/>
        </w:rPr>
        <w:t xml:space="preserve"> $-b;</w:t>
      </w:r>
    </w:p>
    <w:p w:rsidRPr="00431928" w:rsidR="006D0875" w:rsidP="006D0875" w:rsidRDefault="006D0875" w14:paraId="042BE773" w14:textId="7777777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lenA</w:t>
      </w:r>
      <w:proofErr w:type="gramStart"/>
      <w:r w:rsidRPr="00431928">
        <w:rPr>
          <w:rFonts w:ascii="Times New Roman" w:hAnsi="Times New Roman" w:cs="Times New Roman"/>
        </w:rPr>
        <w:t xml:space="preserve">3  </w:t>
      </w:r>
      <w:proofErr w:type="spellStart"/>
      <w:r w:rsidRPr="00431928">
        <w:rPr>
          <w:rFonts w:ascii="Times New Roman" w:hAnsi="Times New Roman" w:cs="Times New Roman"/>
        </w:rPr>
        <w:t>equ</w:t>
      </w:r>
      <w:proofErr w:type="spellEnd"/>
      <w:proofErr w:type="gramEnd"/>
      <w:r w:rsidRPr="00431928">
        <w:rPr>
          <w:rFonts w:ascii="Times New Roman" w:hAnsi="Times New Roman" w:cs="Times New Roman"/>
        </w:rPr>
        <w:t xml:space="preserve"> $-c; </w:t>
      </w:r>
    </w:p>
    <w:p w:rsidRPr="00431928" w:rsidR="006D0875" w:rsidP="006D0875" w:rsidRDefault="006D0875" w14:paraId="4D804109" w14:textId="7777777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lenB1 </w:t>
      </w:r>
      <w:proofErr w:type="spellStart"/>
      <w:r w:rsidRPr="00431928">
        <w:rPr>
          <w:rFonts w:ascii="Times New Roman" w:hAnsi="Times New Roman" w:cs="Times New Roman"/>
        </w:rPr>
        <w:t>equ</w:t>
      </w:r>
      <w:proofErr w:type="spellEnd"/>
      <w:r w:rsidRPr="00431928">
        <w:rPr>
          <w:rFonts w:ascii="Times New Roman" w:hAnsi="Times New Roman" w:cs="Times New Roman"/>
        </w:rPr>
        <w:t xml:space="preserve"> $-b;</w:t>
      </w:r>
    </w:p>
    <w:p w:rsidRPr="00431928" w:rsidR="006D0875" w:rsidP="006D0875" w:rsidRDefault="006D0875" w14:paraId="5691892E" w14:textId="7777777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lenB2 </w:t>
      </w:r>
      <w:proofErr w:type="spellStart"/>
      <w:r w:rsidRPr="00431928">
        <w:rPr>
          <w:rFonts w:ascii="Times New Roman" w:hAnsi="Times New Roman" w:cs="Times New Roman"/>
        </w:rPr>
        <w:t>equ</w:t>
      </w:r>
      <w:proofErr w:type="spellEnd"/>
      <w:r w:rsidRPr="00431928">
        <w:rPr>
          <w:rFonts w:ascii="Times New Roman" w:hAnsi="Times New Roman" w:cs="Times New Roman"/>
        </w:rPr>
        <w:t xml:space="preserve"> $-c/2; </w:t>
      </w:r>
    </w:p>
    <w:p w:rsidRPr="00431928" w:rsidR="006D0875" w:rsidP="006D0875" w:rsidRDefault="006D0875" w14:paraId="55F9B728" w14:textId="26278E7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lenB3 </w:t>
      </w:r>
      <w:proofErr w:type="spellStart"/>
      <w:r w:rsidRPr="00431928">
        <w:rPr>
          <w:rFonts w:ascii="Times New Roman" w:hAnsi="Times New Roman" w:cs="Times New Roman"/>
        </w:rPr>
        <w:t>equ</w:t>
      </w:r>
      <w:proofErr w:type="spellEnd"/>
      <w:r w:rsidRPr="00431928">
        <w:rPr>
          <w:rFonts w:ascii="Times New Roman" w:hAnsi="Times New Roman" w:cs="Times New Roman"/>
        </w:rPr>
        <w:t xml:space="preserve"> $-b - c</w:t>
      </w:r>
    </w:p>
    <w:p w:rsidRPr="00431928" w:rsidR="006D0875" w:rsidP="006D0875" w:rsidRDefault="006D0875" w14:paraId="67F44F52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2293FC2B" w14:textId="65EB363C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</w:t>
      </w:r>
      <w:r w:rsidRPr="00431928">
        <w:rPr>
          <w:rFonts w:ascii="Times New Roman" w:hAnsi="Times New Roman" w:cs="Times New Roman"/>
        </w:rPr>
        <w:t>8</w:t>
      </w:r>
      <w:r w:rsidRPr="00431928">
        <w:rPr>
          <w:rFonts w:ascii="Times New Roman" w:hAnsi="Times New Roman" w:cs="Times New Roman"/>
        </w:rPr>
        <w:t xml:space="preserve">) </w:t>
      </w:r>
      <w:r w:rsidR="00431928">
        <w:rPr>
          <w:rFonts w:ascii="Times New Roman" w:hAnsi="Times New Roman" w:cs="Times New Roman"/>
        </w:rPr>
        <w:t>W</w:t>
      </w:r>
      <w:r w:rsidRPr="00431928">
        <w:rPr>
          <w:rFonts w:ascii="Times New Roman" w:hAnsi="Times New Roman" w:cs="Times New Roman"/>
        </w:rPr>
        <w:t xml:space="preserve">hat will be the result of the </w:t>
      </w:r>
      <w:r w:rsidRPr="00431928" w:rsidR="00431928">
        <w:rPr>
          <w:rFonts w:ascii="Times New Roman" w:hAnsi="Times New Roman" w:cs="Times New Roman"/>
        </w:rPr>
        <w:t>following</w:t>
      </w:r>
      <w:r w:rsidRPr="00431928">
        <w:rPr>
          <w:rFonts w:ascii="Times New Roman" w:hAnsi="Times New Roman" w:cs="Times New Roman"/>
        </w:rPr>
        <w:t xml:space="preserve"> </w:t>
      </w:r>
      <w:r w:rsidRPr="00431928" w:rsidR="00431928">
        <w:rPr>
          <w:rFonts w:ascii="Times New Roman" w:hAnsi="Times New Roman" w:cs="Times New Roman"/>
        </w:rPr>
        <w:t>instr</w:t>
      </w:r>
      <w:r w:rsidR="00431928">
        <w:rPr>
          <w:rFonts w:ascii="Times New Roman" w:hAnsi="Times New Roman" w:cs="Times New Roman"/>
        </w:rPr>
        <w:t>uctions</w:t>
      </w:r>
      <w:r w:rsidRPr="00431928">
        <w:rPr>
          <w:rFonts w:ascii="Times New Roman" w:hAnsi="Times New Roman" w:cs="Times New Roman"/>
        </w:rPr>
        <w:t>:</w:t>
      </w:r>
    </w:p>
    <w:p w:rsidRPr="00431928" w:rsidR="006D0875" w:rsidP="350F13D4" w:rsidRDefault="006D0875" w14:paraId="223DCF5F" w14:textId="77777777" w14:noSpellErr="1">
      <w:pPr>
        <w:pStyle w:val="Standard"/>
        <w:ind w:left="709"/>
        <w:rPr>
          <w:rFonts w:ascii="Times New Roman" w:hAnsi="Times New Roman" w:cs="Times New Roman"/>
        </w:rPr>
      </w:pPr>
      <w:r w:rsidRPr="350F13D4" w:rsidR="02B1E661">
        <w:rPr>
          <w:rFonts w:ascii="Times New Roman" w:hAnsi="Times New Roman" w:cs="Times New Roman"/>
        </w:rPr>
        <w:t xml:space="preserve">  mov al, 128</w:t>
      </w:r>
    </w:p>
    <w:p w:rsidRPr="00431928" w:rsidR="006D0875" w:rsidP="350F13D4" w:rsidRDefault="006D0875" w14:paraId="38492982" w14:textId="77777777">
      <w:pPr>
        <w:pStyle w:val="Standard"/>
        <w:ind w:left="709"/>
        <w:rPr>
          <w:rFonts w:ascii="Times New Roman" w:hAnsi="Times New Roman" w:cs="Times New Roman"/>
        </w:rPr>
      </w:pPr>
      <w:r w:rsidRPr="350F13D4" w:rsidR="02B1E661">
        <w:rPr>
          <w:rFonts w:ascii="Times New Roman" w:hAnsi="Times New Roman" w:cs="Times New Roman"/>
        </w:rPr>
        <w:t xml:space="preserve">    </w:t>
      </w:r>
      <w:proofErr w:type="spellStart"/>
      <w:r w:rsidRPr="350F13D4" w:rsidR="02B1E661">
        <w:rPr>
          <w:rFonts w:ascii="Times New Roman" w:hAnsi="Times New Roman" w:cs="Times New Roman"/>
        </w:rPr>
        <w:t>cbw</w:t>
      </w:r>
      <w:proofErr w:type="spellEnd"/>
    </w:p>
    <w:p w:rsidRPr="00431928" w:rsidR="006D0875" w:rsidP="350F13D4" w:rsidRDefault="006D0875" w14:paraId="69CA2A54" w14:textId="77777777" w14:noSpellErr="1">
      <w:pPr>
        <w:pStyle w:val="Standard"/>
        <w:ind w:left="709"/>
        <w:rPr>
          <w:rFonts w:ascii="Times New Roman" w:hAnsi="Times New Roman" w:cs="Times New Roman"/>
        </w:rPr>
      </w:pPr>
      <w:r w:rsidRPr="350F13D4" w:rsidR="02B1E661">
        <w:rPr>
          <w:rFonts w:ascii="Times New Roman" w:hAnsi="Times New Roman" w:cs="Times New Roman"/>
        </w:rPr>
        <w:t xml:space="preserve">    mov bl,2</w:t>
      </w:r>
    </w:p>
    <w:p w:rsidRPr="00431928" w:rsidR="006D0875" w:rsidP="350F13D4" w:rsidRDefault="006D0875" w14:paraId="0BC6CB02" w14:textId="77777777" w14:noSpellErr="1">
      <w:pPr>
        <w:pStyle w:val="Standard"/>
        <w:ind w:left="709"/>
        <w:rPr>
          <w:rFonts w:ascii="Times New Roman" w:hAnsi="Times New Roman" w:cs="Times New Roman"/>
        </w:rPr>
      </w:pPr>
      <w:r w:rsidRPr="350F13D4" w:rsidR="02B1E661">
        <w:rPr>
          <w:rFonts w:ascii="Times New Roman" w:hAnsi="Times New Roman" w:cs="Times New Roman"/>
        </w:rPr>
        <w:t xml:space="preserve">    div bl</w:t>
      </w:r>
    </w:p>
    <w:p w:rsidRPr="00431928" w:rsidR="006D0875" w:rsidP="006D0875" w:rsidRDefault="006D0875" w14:paraId="6466D42E" w14:textId="77777777">
      <w:pPr>
        <w:pStyle w:val="Standard"/>
        <w:rPr>
          <w:rFonts w:ascii="Times New Roman" w:hAnsi="Times New Roman" w:cs="Times New Roman"/>
        </w:rPr>
      </w:pPr>
    </w:p>
    <w:p w:rsidRPr="00431928" w:rsidR="006D0875" w:rsidP="006D0875" w:rsidRDefault="006D0875" w14:paraId="36187D1D" w14:textId="6484978D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40</w:t>
      </w:r>
    </w:p>
    <w:p w:rsidRPr="00431928" w:rsidR="006D0875" w:rsidP="006D0875" w:rsidRDefault="006D0875" w14:paraId="779A6347" w14:textId="77777777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40d</w:t>
      </w:r>
    </w:p>
    <w:p w:rsidRPr="00431928" w:rsidR="006D0875" w:rsidP="006D0875" w:rsidRDefault="006D0875" w14:paraId="7DF8CEE5" w14:textId="77777777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40,5</w:t>
      </w:r>
    </w:p>
    <w:p w:rsidRPr="00431928" w:rsidR="006D0875" w:rsidP="006D0875" w:rsidRDefault="006D0875" w14:paraId="7F51E741" w14:textId="77777777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execution error   </w:t>
      </w:r>
    </w:p>
    <w:p w:rsidRPr="00431928" w:rsidR="006D0875" w:rsidP="006D0875" w:rsidRDefault="006D0875" w14:paraId="6AF5F5A1" w14:textId="77777777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928">
        <w:rPr>
          <w:rFonts w:ascii="Times New Roman" w:hAnsi="Times New Roman" w:cs="Times New Roman"/>
        </w:rPr>
        <w:t>sintax</w:t>
      </w:r>
      <w:proofErr w:type="spellEnd"/>
      <w:r w:rsidRPr="00431928">
        <w:rPr>
          <w:rFonts w:ascii="Times New Roman" w:hAnsi="Times New Roman" w:cs="Times New Roman"/>
        </w:rPr>
        <w:t xml:space="preserve"> error, </w:t>
      </w:r>
      <w:proofErr w:type="spellStart"/>
      <w:r w:rsidRPr="00431928">
        <w:rPr>
          <w:rFonts w:ascii="Times New Roman" w:hAnsi="Times New Roman" w:cs="Times New Roman"/>
        </w:rPr>
        <w:t>cbw</w:t>
      </w:r>
      <w:proofErr w:type="spellEnd"/>
      <w:r w:rsidRPr="00431928">
        <w:rPr>
          <w:rFonts w:ascii="Times New Roman" w:hAnsi="Times New Roman" w:cs="Times New Roman"/>
        </w:rPr>
        <w:t xml:space="preserve"> should not be used there</w:t>
      </w:r>
    </w:p>
    <w:p w:rsidRPr="00431928" w:rsidR="006D0875" w:rsidP="006D0875" w:rsidRDefault="006D0875" w14:paraId="5BE98BF5" w14:textId="77777777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40h</w:t>
      </w:r>
    </w:p>
    <w:p w:rsidRPr="00431928" w:rsidR="006D0875" w:rsidP="006D0875" w:rsidRDefault="006D0875" w14:paraId="52840B24" w14:textId="00C9E1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0100_0000</w:t>
      </w:r>
    </w:p>
    <w:p w:rsidRPr="00431928" w:rsidR="006D0875" w:rsidP="006D0875" w:rsidRDefault="006D0875" w14:paraId="2EAC3B85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2074362F" w14:textId="061ECDA9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</w:t>
      </w:r>
      <w:r w:rsidRPr="00431928">
        <w:rPr>
          <w:rFonts w:ascii="Times New Roman" w:hAnsi="Times New Roman" w:cs="Times New Roman"/>
        </w:rPr>
        <w:t>9</w:t>
      </w:r>
      <w:r w:rsidRPr="00431928">
        <w:rPr>
          <w:rFonts w:ascii="Times New Roman" w:hAnsi="Times New Roman" w:cs="Times New Roman"/>
        </w:rPr>
        <w:t>.</w:t>
      </w:r>
    </w:p>
    <w:p w:rsidRPr="00431928" w:rsidR="006D0875" w:rsidP="006D0875" w:rsidRDefault="006D0875" w14:paraId="254F6CE3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 </w:t>
      </w:r>
      <w:proofErr w:type="spellStart"/>
      <w:r w:rsidRPr="00431928">
        <w:rPr>
          <w:rFonts w:ascii="Times New Roman" w:hAnsi="Times New Roman" w:cs="Times New Roman"/>
        </w:rPr>
        <w:t>dw</w:t>
      </w:r>
      <w:proofErr w:type="spellEnd"/>
      <w:r w:rsidRPr="00431928">
        <w:rPr>
          <w:rFonts w:ascii="Times New Roman" w:hAnsi="Times New Roman" w:cs="Times New Roman"/>
        </w:rPr>
        <w:t xml:space="preserve"> 5</w:t>
      </w:r>
    </w:p>
    <w:p w:rsidRPr="00431928" w:rsidR="006D0875" w:rsidP="350F13D4" w:rsidRDefault="006D0875" w14:paraId="731102B3" w14:textId="67F3F3B3">
      <w:pPr>
        <w:pStyle w:val="Standard"/>
        <w:ind w:firstLine="0"/>
        <w:rPr>
          <w:rFonts w:ascii="Times New Roman" w:hAnsi="Times New Roman" w:cs="Times New Roman"/>
        </w:rPr>
      </w:pPr>
      <w:r w:rsidRPr="00431928" w:rsidR="10C1112D">
        <w:rPr>
          <w:rFonts w:ascii="Times New Roman" w:hAnsi="Times New Roman" w:cs="Times New Roman"/>
        </w:rPr>
        <w:t xml:space="preserve">    </w:t>
      </w:r>
      <w:r w:rsidRPr="00431928" w:rsidR="02B1E661">
        <w:rPr>
          <w:rFonts w:ascii="Times New Roman" w:hAnsi="Times New Roman" w:cs="Times New Roman"/>
        </w:rPr>
        <w:t xml:space="preserve">b </w:t>
      </w:r>
      <w:r w:rsidRPr="00431928" w:rsidR="02B1E661">
        <w:rPr>
          <w:rFonts w:ascii="Times New Roman" w:hAnsi="Times New Roman" w:cs="Times New Roman"/>
        </w:rPr>
        <w:t>dw</w:t>
      </w:r>
      <w:r w:rsidRPr="00431928" w:rsidR="02B1E661">
        <w:rPr>
          <w:rFonts w:ascii="Times New Roman" w:hAnsi="Times New Roman" w:cs="Times New Roman"/>
        </w:rPr>
        <w:t xml:space="preserve"> 6;                                                                    </w:t>
      </w:r>
    </w:p>
    <w:p w:rsidRPr="00431928" w:rsidR="006D0875" w:rsidP="006D0875" w:rsidRDefault="006D0875" w14:paraId="6EA17CBE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c dd 112233h</w:t>
      </w:r>
    </w:p>
    <w:p w:rsidRPr="00431928" w:rsidR="006D0875" w:rsidP="006D0875" w:rsidRDefault="006D0875" w14:paraId="443B7EA2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3975DF33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:rsidRPr="00431928" w:rsidR="006D0875" w:rsidP="006D0875" w:rsidRDefault="006D0875" w14:paraId="7A0072E7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lastRenderedPageBreak/>
        <w:t xml:space="preserve">     mov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>, [a]</w:t>
      </w:r>
    </w:p>
    <w:p w:rsidRPr="00431928" w:rsidR="006D0875" w:rsidP="006D0875" w:rsidRDefault="006D0875" w14:paraId="7E44FDC7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</w:t>
      </w:r>
      <w:proofErr w:type="spellStart"/>
      <w:r w:rsidRPr="00431928">
        <w:rPr>
          <w:rFonts w:ascii="Times New Roman" w:hAnsi="Times New Roman" w:cs="Times New Roman"/>
        </w:rPr>
        <w:t>bx</w:t>
      </w:r>
      <w:proofErr w:type="spellEnd"/>
      <w:r w:rsidRPr="00431928">
        <w:rPr>
          <w:rFonts w:ascii="Times New Roman" w:hAnsi="Times New Roman" w:cs="Times New Roman"/>
        </w:rPr>
        <w:t>, [b]</w:t>
      </w:r>
    </w:p>
    <w:p w:rsidRPr="00431928" w:rsidR="006D0875" w:rsidP="006D0875" w:rsidRDefault="006D0875" w14:paraId="37C8B0DB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</w:t>
      </w:r>
      <w:proofErr w:type="spellStart"/>
      <w:r w:rsidRPr="00431928">
        <w:rPr>
          <w:rFonts w:ascii="Times New Roman" w:hAnsi="Times New Roman" w:cs="Times New Roman"/>
        </w:rPr>
        <w:t>ecx</w:t>
      </w:r>
      <w:proofErr w:type="spellEnd"/>
      <w:r w:rsidRPr="00431928">
        <w:rPr>
          <w:rFonts w:ascii="Times New Roman" w:hAnsi="Times New Roman" w:cs="Times New Roman"/>
        </w:rPr>
        <w:t>, [c]</w:t>
      </w:r>
    </w:p>
    <w:p w:rsidRPr="00431928" w:rsidR="006D0875" w:rsidP="006D0875" w:rsidRDefault="006D0875" w14:paraId="29359B40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push </w:t>
      </w:r>
      <w:proofErr w:type="spellStart"/>
      <w:r w:rsidRPr="00431928">
        <w:rPr>
          <w:rFonts w:ascii="Times New Roman" w:hAnsi="Times New Roman" w:cs="Times New Roman"/>
        </w:rPr>
        <w:t>ecx</w:t>
      </w:r>
      <w:proofErr w:type="spellEnd"/>
    </w:p>
    <w:p w:rsidRPr="00431928" w:rsidR="006D0875" w:rsidP="006D0875" w:rsidRDefault="006D0875" w14:paraId="0891A9FD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push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</w:p>
    <w:p w:rsidRPr="00431928" w:rsidR="006D0875" w:rsidP="006D0875" w:rsidRDefault="006D0875" w14:paraId="57330A2D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pop </w:t>
      </w:r>
      <w:proofErr w:type="spellStart"/>
      <w:proofErr w:type="gram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 xml:space="preserve"> ;</w:t>
      </w:r>
      <w:proofErr w:type="gramEnd"/>
    </w:p>
    <w:p w:rsidRPr="00431928" w:rsidR="006D0875" w:rsidP="006D0875" w:rsidRDefault="006D0875" w14:paraId="5C1A542F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push </w:t>
      </w:r>
      <w:proofErr w:type="spellStart"/>
      <w:r w:rsidRPr="00431928">
        <w:rPr>
          <w:rFonts w:ascii="Times New Roman" w:hAnsi="Times New Roman" w:cs="Times New Roman"/>
        </w:rPr>
        <w:t>bx</w:t>
      </w:r>
      <w:proofErr w:type="spellEnd"/>
    </w:p>
    <w:p w:rsidRPr="00431928" w:rsidR="006D0875" w:rsidP="006D0875" w:rsidRDefault="006D0875" w14:paraId="791C883B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pop </w:t>
      </w:r>
      <w:proofErr w:type="spellStart"/>
      <w:proofErr w:type="gramStart"/>
      <w:r w:rsidRPr="00431928">
        <w:rPr>
          <w:rFonts w:ascii="Times New Roman" w:hAnsi="Times New Roman" w:cs="Times New Roman"/>
        </w:rPr>
        <w:t>ebx</w:t>
      </w:r>
      <w:proofErr w:type="spellEnd"/>
      <w:r w:rsidRPr="00431928">
        <w:rPr>
          <w:rFonts w:ascii="Times New Roman" w:hAnsi="Times New Roman" w:cs="Times New Roman"/>
        </w:rPr>
        <w:t xml:space="preserve"> ;</w:t>
      </w:r>
      <w:proofErr w:type="gramEnd"/>
      <w:r w:rsidRPr="00431928">
        <w:rPr>
          <w:rFonts w:ascii="Times New Roman" w:hAnsi="Times New Roman" w:cs="Times New Roman"/>
        </w:rPr>
        <w:t xml:space="preserve"> </w:t>
      </w:r>
    </w:p>
    <w:p w:rsidRPr="00431928" w:rsidR="006D0875" w:rsidP="006D0875" w:rsidRDefault="006D0875" w14:paraId="56A3349F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    </w:t>
      </w:r>
    </w:p>
    <w:p w:rsidRPr="00431928" w:rsidR="006D0875" w:rsidP="006D0875" w:rsidRDefault="006D0875" w14:paraId="4E2694E6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What will be in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 xml:space="preserve">, </w:t>
      </w:r>
      <w:proofErr w:type="spellStart"/>
      <w:r w:rsidRPr="00431928">
        <w:rPr>
          <w:rFonts w:ascii="Times New Roman" w:hAnsi="Times New Roman" w:cs="Times New Roman"/>
        </w:rPr>
        <w:t>ebx</w:t>
      </w:r>
      <w:proofErr w:type="spellEnd"/>
      <w:r w:rsidRPr="00431928">
        <w:rPr>
          <w:rFonts w:ascii="Times New Roman" w:hAnsi="Times New Roman" w:cs="Times New Roman"/>
        </w:rPr>
        <w:t xml:space="preserve"> after running the code?</w:t>
      </w:r>
    </w:p>
    <w:p w:rsidRPr="00431928" w:rsidR="006D0875" w:rsidP="006D0875" w:rsidRDefault="006D0875" w14:paraId="392B0CED" w14:textId="77777777">
      <w:pPr>
        <w:pStyle w:val="Standard"/>
        <w:rPr>
          <w:rFonts w:ascii="Times New Roman" w:hAnsi="Times New Roman" w:cs="Times New Roman"/>
        </w:rPr>
      </w:pPr>
    </w:p>
    <w:p w:rsidRPr="00431928" w:rsidR="006D0875" w:rsidP="006D0875" w:rsidRDefault="006D0875" w14:paraId="439BC3FA" w14:textId="6A5AF0B0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10</w:t>
      </w:r>
      <w:r w:rsidRPr="00431928">
        <w:rPr>
          <w:rFonts w:ascii="Times New Roman" w:hAnsi="Times New Roman" w:cs="Times New Roman"/>
        </w:rPr>
        <w:t xml:space="preserve">. Which one of the </w:t>
      </w:r>
      <w:proofErr w:type="spellStart"/>
      <w:r w:rsidRPr="00431928">
        <w:rPr>
          <w:rFonts w:ascii="Times New Roman" w:hAnsi="Times New Roman" w:cs="Times New Roman"/>
        </w:rPr>
        <w:t>follwing</w:t>
      </w:r>
      <w:proofErr w:type="spellEnd"/>
      <w:r w:rsidRPr="00431928">
        <w:rPr>
          <w:rFonts w:ascii="Times New Roman" w:hAnsi="Times New Roman" w:cs="Times New Roman"/>
        </w:rPr>
        <w:t xml:space="preserve"> address(es) is/are valid?</w:t>
      </w:r>
    </w:p>
    <w:p w:rsidRPr="00431928" w:rsidR="006D0875" w:rsidP="006D0875" w:rsidRDefault="006D0875" w14:paraId="49BA2C88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a) mov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, [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 xml:space="preserve">*9 + 12] </w:t>
      </w:r>
    </w:p>
    <w:p w:rsidRPr="00431928" w:rsidR="006D0875" w:rsidP="006D0875" w:rsidRDefault="006D0875" w14:paraId="064B27AA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b) mov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, [</w:t>
      </w:r>
      <w:proofErr w:type="spellStart"/>
      <w:proofErr w:type="gramStart"/>
      <w:r w:rsidRPr="00431928">
        <w:rPr>
          <w:rFonts w:ascii="Times New Roman" w:hAnsi="Times New Roman" w:cs="Times New Roman"/>
        </w:rPr>
        <w:t>ss:ebx</w:t>
      </w:r>
      <w:proofErr w:type="spellEnd"/>
      <w:proofErr w:type="gramEnd"/>
      <w:r w:rsidRPr="00431928">
        <w:rPr>
          <w:rFonts w:ascii="Times New Roman" w:hAnsi="Times New Roman" w:cs="Times New Roman"/>
        </w:rPr>
        <w:t xml:space="preserve"> +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 xml:space="preserve"> + 3]</w:t>
      </w:r>
    </w:p>
    <w:p w:rsidRPr="00431928" w:rsidR="006D0875" w:rsidP="006D0875" w:rsidRDefault="006D0875" w14:paraId="0C3D5876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c) mov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, [</w:t>
      </w:r>
      <w:proofErr w:type="spellStart"/>
      <w:r w:rsidRPr="00431928">
        <w:rPr>
          <w:rFonts w:ascii="Times New Roman" w:hAnsi="Times New Roman" w:cs="Times New Roman"/>
        </w:rPr>
        <w:t>esi</w:t>
      </w:r>
      <w:proofErr w:type="spellEnd"/>
      <w:r w:rsidRPr="00431928">
        <w:rPr>
          <w:rFonts w:ascii="Times New Roman" w:hAnsi="Times New Roman" w:cs="Times New Roman"/>
        </w:rPr>
        <w:t xml:space="preserve"> + 2*</w:t>
      </w:r>
      <w:proofErr w:type="spellStart"/>
      <w:r w:rsidRPr="00431928">
        <w:rPr>
          <w:rFonts w:ascii="Times New Roman" w:hAnsi="Times New Roman" w:cs="Times New Roman"/>
        </w:rPr>
        <w:t>esp</w:t>
      </w:r>
      <w:proofErr w:type="spellEnd"/>
      <w:r w:rsidRPr="00431928">
        <w:rPr>
          <w:rFonts w:ascii="Times New Roman" w:hAnsi="Times New Roman" w:cs="Times New Roman"/>
        </w:rPr>
        <w:t xml:space="preserve"> + 1]</w:t>
      </w:r>
    </w:p>
    <w:p w:rsidRPr="00431928" w:rsidR="006D0875" w:rsidP="006D0875" w:rsidRDefault="006D0875" w14:paraId="28776715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d) mov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, [</w:t>
      </w:r>
      <w:proofErr w:type="spellStart"/>
      <w:r w:rsidRPr="00431928">
        <w:rPr>
          <w:rFonts w:ascii="Times New Roman" w:hAnsi="Times New Roman" w:cs="Times New Roman"/>
        </w:rPr>
        <w:t>esp</w:t>
      </w:r>
      <w:proofErr w:type="spellEnd"/>
      <w:r w:rsidRPr="00431928">
        <w:rPr>
          <w:rFonts w:ascii="Times New Roman" w:hAnsi="Times New Roman" w:cs="Times New Roman"/>
        </w:rPr>
        <w:t xml:space="preserve"> + 2*</w:t>
      </w:r>
      <w:proofErr w:type="spellStart"/>
      <w:r w:rsidRPr="00431928">
        <w:rPr>
          <w:rFonts w:ascii="Times New Roman" w:hAnsi="Times New Roman" w:cs="Times New Roman"/>
        </w:rPr>
        <w:t>esi</w:t>
      </w:r>
      <w:proofErr w:type="spellEnd"/>
      <w:r w:rsidRPr="00431928">
        <w:rPr>
          <w:rFonts w:ascii="Times New Roman" w:hAnsi="Times New Roman" w:cs="Times New Roman"/>
        </w:rPr>
        <w:t xml:space="preserve"> + 1]</w:t>
      </w:r>
    </w:p>
    <w:p w:rsidRPr="00431928" w:rsidR="006D0875" w:rsidP="006D0875" w:rsidRDefault="006D0875" w14:paraId="07BA5DA9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e) mov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, [</w:t>
      </w:r>
      <w:proofErr w:type="spellStart"/>
      <w:r w:rsidRPr="00431928">
        <w:rPr>
          <w:rFonts w:ascii="Times New Roman" w:hAnsi="Times New Roman" w:cs="Times New Roman"/>
        </w:rPr>
        <w:t>ebx</w:t>
      </w:r>
      <w:proofErr w:type="spellEnd"/>
      <w:r w:rsidRPr="00431928">
        <w:rPr>
          <w:rFonts w:ascii="Times New Roman" w:hAnsi="Times New Roman" w:cs="Times New Roman"/>
        </w:rPr>
        <w:t xml:space="preserve"> + 3 *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 xml:space="preserve"> + 1]</w:t>
      </w:r>
    </w:p>
    <w:p w:rsidRPr="00431928" w:rsidR="006D0875" w:rsidP="006D0875" w:rsidRDefault="006D0875" w14:paraId="13A7C562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f) mov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, [</w:t>
      </w:r>
      <w:proofErr w:type="spellStart"/>
      <w:r w:rsidRPr="00431928">
        <w:rPr>
          <w:rFonts w:ascii="Times New Roman" w:hAnsi="Times New Roman" w:cs="Times New Roman"/>
        </w:rPr>
        <w:t>edx</w:t>
      </w:r>
      <w:proofErr w:type="spellEnd"/>
      <w:r w:rsidRPr="00431928">
        <w:rPr>
          <w:rFonts w:ascii="Times New Roman" w:hAnsi="Times New Roman" w:cs="Times New Roman"/>
        </w:rPr>
        <w:t xml:space="preserve"> + 4 *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 xml:space="preserve"> + 2]</w:t>
      </w:r>
    </w:p>
    <w:p w:rsidRPr="00431928" w:rsidR="006D0875" w:rsidP="006D0875" w:rsidRDefault="006D0875" w14:paraId="264C01CB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g) mov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, [</w:t>
      </w:r>
      <w:proofErr w:type="spellStart"/>
      <w:r w:rsidRPr="00431928">
        <w:rPr>
          <w:rFonts w:ascii="Times New Roman" w:hAnsi="Times New Roman" w:cs="Times New Roman"/>
        </w:rPr>
        <w:t>edx</w:t>
      </w:r>
      <w:proofErr w:type="spellEnd"/>
      <w:r w:rsidRPr="00431928">
        <w:rPr>
          <w:rFonts w:ascii="Times New Roman" w:hAnsi="Times New Roman" w:cs="Times New Roman"/>
        </w:rPr>
        <w:t xml:space="preserve"> + 9 *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]</w:t>
      </w:r>
    </w:p>
    <w:p w:rsidRPr="00431928" w:rsidR="004A28F0" w:rsidP="006D0875" w:rsidRDefault="006D0875" w14:paraId="14397367" w14:textId="77777777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f) mov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>, [</w:t>
      </w:r>
      <w:proofErr w:type="spellStart"/>
      <w:r w:rsidRPr="00431928">
        <w:rPr>
          <w:rFonts w:ascii="Times New Roman" w:hAnsi="Times New Roman" w:cs="Times New Roman"/>
        </w:rPr>
        <w:t>edx</w:t>
      </w:r>
      <w:proofErr w:type="spellEnd"/>
      <w:r w:rsidRPr="00431928">
        <w:rPr>
          <w:rFonts w:ascii="Times New Roman" w:hAnsi="Times New Roman" w:cs="Times New Roman"/>
        </w:rPr>
        <w:t xml:space="preserve"> + </w:t>
      </w:r>
      <w:proofErr w:type="spellStart"/>
      <w:r w:rsidRPr="00431928">
        <w:rPr>
          <w:rFonts w:ascii="Times New Roman" w:hAnsi="Times New Roman" w:cs="Times New Roman"/>
        </w:rPr>
        <w:t>eax</w:t>
      </w:r>
      <w:proofErr w:type="spellEnd"/>
      <w:r w:rsidRPr="00431928">
        <w:rPr>
          <w:rFonts w:ascii="Times New Roman" w:hAnsi="Times New Roman" w:cs="Times New Roman"/>
        </w:rPr>
        <w:t xml:space="preserve"> * 9] </w:t>
      </w:r>
    </w:p>
    <w:p w:rsidRPr="00431928" w:rsidR="004A28F0" w:rsidP="006D0875" w:rsidRDefault="004A28F0" w14:paraId="3B8C6FCF" w14:textId="77777777">
      <w:pPr>
        <w:pStyle w:val="Standard"/>
        <w:rPr>
          <w:rFonts w:ascii="Times New Roman" w:hAnsi="Times New Roman" w:cs="Times New Roman"/>
        </w:rPr>
      </w:pPr>
    </w:p>
    <w:p w:rsidRPr="00431928" w:rsidR="004A28F0" w:rsidP="004A28F0" w:rsidRDefault="004A28F0" w14:paraId="117571FC" w14:textId="409B1025">
      <w:pPr>
        <w:pStyle w:val="Textbody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11) What value will be in AX after running the following code?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Pr="00431928" w:rsidR="004A28F0" w:rsidTr="00682D66" w14:paraId="3D3D6400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431928" w:rsidR="004A28F0" w:rsidP="00682D66" w:rsidRDefault="004A28F0" w14:paraId="61A28F43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ax,61440</w:t>
            </w:r>
          </w:p>
          <w:p w:rsidRPr="00431928" w:rsidR="004A28F0" w:rsidP="00682D66" w:rsidRDefault="004A28F0" w14:paraId="345ED874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bl,5</w:t>
            </w:r>
          </w:p>
          <w:p w:rsidRPr="00431928" w:rsidR="004A28F0" w:rsidP="00682D66" w:rsidRDefault="004A28F0" w14:paraId="35A2AF2F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div bl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431928" w:rsidR="004A28F0" w:rsidP="00682D66" w:rsidRDefault="004A28F0" w14:paraId="3D277E22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ax,61440</w:t>
            </w:r>
          </w:p>
          <w:p w:rsidRPr="00431928" w:rsidR="004A28F0" w:rsidP="00682D66" w:rsidRDefault="004A28F0" w14:paraId="2F1EB2F2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bl,5</w:t>
            </w:r>
          </w:p>
          <w:p w:rsidRPr="00431928" w:rsidR="004A28F0" w:rsidP="00682D66" w:rsidRDefault="004A28F0" w14:paraId="47C3CA86" w14:textId="77777777">
            <w:pPr>
              <w:pStyle w:val="Textbody"/>
              <w:rPr>
                <w:rFonts w:ascii="Times New Roman" w:hAnsi="Times New Roman" w:cs="Times New Roman"/>
              </w:rPr>
            </w:pPr>
            <w:proofErr w:type="spellStart"/>
            <w:r w:rsidRPr="00431928">
              <w:rPr>
                <w:rFonts w:ascii="Times New Roman" w:hAnsi="Times New Roman" w:cs="Times New Roman"/>
              </w:rPr>
              <w:t>idiv</w:t>
            </w:r>
            <w:proofErr w:type="spellEnd"/>
            <w:r w:rsidRPr="00431928">
              <w:rPr>
                <w:rFonts w:ascii="Times New Roman" w:hAnsi="Times New Roman" w:cs="Times New Roman"/>
              </w:rPr>
              <w:t xml:space="preserve"> bl</w:t>
            </w:r>
          </w:p>
        </w:tc>
      </w:tr>
    </w:tbl>
    <w:p w:rsidRPr="00431928" w:rsidR="00763CFE" w:rsidP="006D0875" w:rsidRDefault="006D0875" w14:paraId="3C7E6F9C" w14:textId="3AC7F26C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</w:t>
      </w:r>
    </w:p>
    <w:p w:rsidRPr="00431928" w:rsidR="004A28F0" w:rsidP="006D0875" w:rsidRDefault="004A28F0" w14:paraId="23ABF3E6" w14:textId="648B8971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12) </w:t>
      </w:r>
      <w:r w:rsidRPr="00431928">
        <w:rPr>
          <w:rFonts w:ascii="Times New Roman" w:hAnsi="Times New Roman" w:cs="Times New Roman"/>
        </w:rPr>
        <w:t>What value will be in AX after running the following code?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Pr="00431928" w:rsidR="004A28F0" w:rsidTr="00682D66" w14:paraId="06A09E28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431928" w:rsidR="004A28F0" w:rsidP="00682D66" w:rsidRDefault="004A28F0" w14:paraId="505CD191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r w:rsidRPr="00431928">
              <w:rPr>
                <w:rFonts w:ascii="Times New Roman" w:hAnsi="Times New Roman" w:cs="Times New Roman"/>
              </w:rPr>
              <w:t>ax</w:t>
            </w:r>
            <w:proofErr w:type="spellEnd"/>
            <w:r w:rsidRPr="00431928">
              <w:rPr>
                <w:rFonts w:ascii="Times New Roman" w:hAnsi="Times New Roman" w:cs="Times New Roman"/>
              </w:rPr>
              <w:t>, 86h</w:t>
            </w:r>
          </w:p>
          <w:p w:rsidRPr="00431928" w:rsidR="004A28F0" w:rsidP="00682D66" w:rsidRDefault="004A28F0" w14:paraId="13E076E1" w14:textId="77777777">
            <w:pPr>
              <w:pStyle w:val="Textbody"/>
              <w:rPr>
                <w:rFonts w:ascii="Times New Roman" w:hAnsi="Times New Roman" w:cs="Times New Roman"/>
              </w:rPr>
            </w:pPr>
            <w:proofErr w:type="spellStart"/>
            <w:r w:rsidRPr="00431928">
              <w:rPr>
                <w:rFonts w:ascii="Times New Roman" w:hAnsi="Times New Roman" w:cs="Times New Roman"/>
              </w:rPr>
              <w:t>cbw</w:t>
            </w:r>
            <w:proofErr w:type="spellEnd"/>
          </w:p>
          <w:p w:rsidRPr="00431928" w:rsidR="004A28F0" w:rsidP="00682D66" w:rsidRDefault="004A28F0" w14:paraId="253D48FE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bl,2</w:t>
            </w:r>
          </w:p>
          <w:p w:rsidRPr="00431928" w:rsidR="004A28F0" w:rsidP="00682D66" w:rsidRDefault="004A28F0" w14:paraId="3B25F50A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div bl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431928" w:rsidR="004A28F0" w:rsidP="00682D66" w:rsidRDefault="004A28F0" w14:paraId="3A366663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r w:rsidRPr="00431928">
              <w:rPr>
                <w:rFonts w:ascii="Times New Roman" w:hAnsi="Times New Roman" w:cs="Times New Roman"/>
              </w:rPr>
              <w:t>ax</w:t>
            </w:r>
            <w:proofErr w:type="spellEnd"/>
            <w:r w:rsidRPr="00431928">
              <w:rPr>
                <w:rFonts w:ascii="Times New Roman" w:hAnsi="Times New Roman" w:cs="Times New Roman"/>
              </w:rPr>
              <w:t>, 86h</w:t>
            </w:r>
          </w:p>
          <w:p w:rsidRPr="00431928" w:rsidR="004A28F0" w:rsidP="00682D66" w:rsidRDefault="004A28F0" w14:paraId="5402B111" w14:textId="77777777">
            <w:pPr>
              <w:pStyle w:val="Textbody"/>
              <w:rPr>
                <w:rFonts w:ascii="Times New Roman" w:hAnsi="Times New Roman" w:cs="Times New Roman"/>
              </w:rPr>
            </w:pPr>
            <w:proofErr w:type="spellStart"/>
            <w:r w:rsidRPr="00431928">
              <w:rPr>
                <w:rFonts w:ascii="Times New Roman" w:hAnsi="Times New Roman" w:cs="Times New Roman"/>
              </w:rPr>
              <w:t>cbw</w:t>
            </w:r>
            <w:proofErr w:type="spellEnd"/>
          </w:p>
          <w:p w:rsidRPr="00431928" w:rsidR="004A28F0" w:rsidP="00682D66" w:rsidRDefault="004A28F0" w14:paraId="064FAF7F" w14:textId="77777777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bl,2</w:t>
            </w:r>
          </w:p>
          <w:p w:rsidRPr="00431928" w:rsidR="004A28F0" w:rsidP="00682D66" w:rsidRDefault="004A28F0" w14:paraId="3A0C5834" w14:textId="77777777">
            <w:pPr>
              <w:pStyle w:val="Textbody"/>
              <w:rPr>
                <w:rFonts w:ascii="Times New Roman" w:hAnsi="Times New Roman" w:cs="Times New Roman"/>
              </w:rPr>
            </w:pPr>
            <w:proofErr w:type="spellStart"/>
            <w:r w:rsidRPr="00431928">
              <w:rPr>
                <w:rFonts w:ascii="Times New Roman" w:hAnsi="Times New Roman" w:cs="Times New Roman"/>
              </w:rPr>
              <w:t>idiv</w:t>
            </w:r>
            <w:proofErr w:type="spellEnd"/>
            <w:r w:rsidRPr="00431928">
              <w:rPr>
                <w:rFonts w:ascii="Times New Roman" w:hAnsi="Times New Roman" w:cs="Times New Roman"/>
              </w:rPr>
              <w:t xml:space="preserve"> bl</w:t>
            </w:r>
          </w:p>
        </w:tc>
      </w:tr>
    </w:tbl>
    <w:p w:rsidRPr="00431928" w:rsidR="004A28F0" w:rsidP="006D0875" w:rsidRDefault="004A28F0" w14:paraId="6B4BA744" w14:textId="62A4DC8F">
      <w:pPr>
        <w:pStyle w:val="Standard"/>
        <w:rPr>
          <w:rFonts w:ascii="Times New Roman" w:hAnsi="Times New Roman" w:cs="Times New Roman"/>
        </w:rPr>
      </w:pPr>
    </w:p>
    <w:p w:rsidRPr="00431928" w:rsidR="00431928" w:rsidP="00431928" w:rsidRDefault="00431928" w14:paraId="606C3FD9" w14:textId="77777777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Pr="00431928" w:rsidR="00431928" w:rsidP="00431928" w:rsidRDefault="00431928" w14:paraId="33DA4DE3" w14:textId="77777777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Pr="00431928" w:rsidR="00431928" w:rsidP="00431928" w:rsidRDefault="00431928" w14:paraId="58EAC013" w14:textId="064986C6">
      <w:p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13) </w:t>
      </w:r>
      <w:r w:rsidRPr="00431928">
        <w:rPr>
          <w:rFonts w:ascii="Times New Roman" w:hAnsi="Times New Roman" w:cs="Times New Roman"/>
        </w:rPr>
        <w:t>Wh</w:t>
      </w:r>
      <w:r w:rsidRPr="00431928">
        <w:rPr>
          <w:rFonts w:ascii="Times New Roman" w:hAnsi="Times New Roman" w:cs="Times New Roman"/>
        </w:rPr>
        <w:t>at</w:t>
      </w:r>
      <w:r w:rsidRPr="00431928">
        <w:rPr>
          <w:rFonts w:ascii="Times New Roman" w:hAnsi="Times New Roman" w:cs="Times New Roman"/>
        </w:rPr>
        <w:t xml:space="preserve"> is the result of:</w:t>
      </w:r>
    </w:p>
    <w:p w:rsidRPr="00431928" w:rsidR="00431928" w:rsidP="00431928" w:rsidRDefault="00431928" w14:paraId="40D78519" w14:textId="7777777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a) Mov al, 11223344h</w:t>
      </w:r>
    </w:p>
    <w:p w:rsidRPr="00431928" w:rsidR="00431928" w:rsidP="00431928" w:rsidRDefault="00431928" w14:paraId="2719F503" w14:textId="7777777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b) mov al, Aah</w:t>
      </w:r>
    </w:p>
    <w:p w:rsidRPr="00431928" w:rsidR="00431928" w:rsidP="00431928" w:rsidRDefault="00431928" w14:paraId="29D94145" w14:textId="7777777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c) flags</w:t>
      </w:r>
    </w:p>
    <w:p w:rsidRPr="00431928" w:rsidR="00431928" w:rsidP="00431928" w:rsidRDefault="00431928" w14:paraId="0EA9AAFE" w14:textId="7777777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d) mov al, -3</w:t>
      </w:r>
    </w:p>
    <w:p w:rsidRPr="00431928" w:rsidR="00431928" w:rsidP="00431928" w:rsidRDefault="00431928" w14:paraId="1E118B39" w14:textId="77777777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bl, 5</w:t>
      </w:r>
    </w:p>
    <w:p w:rsidRPr="00431928" w:rsidR="00431928" w:rsidP="00431928" w:rsidRDefault="00431928" w14:paraId="2216BEFC" w14:textId="77777777">
      <w:pPr>
        <w:ind w:left="709" w:firstLine="709"/>
        <w:rPr>
          <w:rFonts w:ascii="Times New Roman" w:hAnsi="Times New Roman" w:cs="Times New Roman"/>
        </w:rPr>
      </w:pPr>
      <w:proofErr w:type="spellStart"/>
      <w:r w:rsidRPr="00431928">
        <w:rPr>
          <w:rFonts w:ascii="Times New Roman" w:hAnsi="Times New Roman" w:cs="Times New Roman"/>
        </w:rPr>
        <w:t>mul</w:t>
      </w:r>
      <w:proofErr w:type="spellEnd"/>
      <w:r w:rsidRPr="00431928">
        <w:rPr>
          <w:rFonts w:ascii="Times New Roman" w:hAnsi="Times New Roman" w:cs="Times New Roman"/>
        </w:rPr>
        <w:t xml:space="preserve"> bl</w:t>
      </w:r>
    </w:p>
    <w:p w:rsidRPr="00431928" w:rsidR="00431928" w:rsidP="00431928" w:rsidRDefault="00431928" w14:paraId="5DA982A4" w14:textId="7777777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e) mov </w:t>
      </w:r>
      <w:proofErr w:type="spellStart"/>
      <w:r w:rsidRPr="00431928">
        <w:rPr>
          <w:rFonts w:ascii="Times New Roman" w:hAnsi="Times New Roman" w:cs="Times New Roman"/>
        </w:rPr>
        <w:t>ax</w:t>
      </w:r>
      <w:proofErr w:type="spellEnd"/>
      <w:r w:rsidRPr="00431928">
        <w:rPr>
          <w:rFonts w:ascii="Times New Roman" w:hAnsi="Times New Roman" w:cs="Times New Roman"/>
        </w:rPr>
        <w:t>, 15</w:t>
      </w:r>
    </w:p>
    <w:p w:rsidRPr="00431928" w:rsidR="00431928" w:rsidP="00431928" w:rsidRDefault="00431928" w14:paraId="4B05B727" w14:textId="77777777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div 3</w:t>
      </w:r>
    </w:p>
    <w:p w:rsidRPr="00431928" w:rsidR="00431928" w:rsidP="00431928" w:rsidRDefault="00431928" w14:paraId="35502A63" w14:textId="7777777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f) mov ax,15</w:t>
      </w:r>
    </w:p>
    <w:p w:rsidRPr="00431928" w:rsidR="00431928" w:rsidP="00431928" w:rsidRDefault="00431928" w14:paraId="5F76DBEC" w14:textId="77777777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bl, 3</w:t>
      </w:r>
    </w:p>
    <w:p w:rsidRPr="00431928" w:rsidR="00431928" w:rsidP="00431928" w:rsidRDefault="00431928" w14:paraId="6DDFE345" w14:textId="77777777">
      <w:pPr>
        <w:ind w:left="709" w:firstLine="709"/>
        <w:rPr>
          <w:rFonts w:ascii="Times New Roman" w:hAnsi="Times New Roman" w:cs="Times New Roman"/>
        </w:rPr>
      </w:pPr>
      <w:proofErr w:type="spellStart"/>
      <w:r w:rsidRPr="00431928">
        <w:rPr>
          <w:rFonts w:ascii="Times New Roman" w:hAnsi="Times New Roman" w:cs="Times New Roman"/>
        </w:rPr>
        <w:t>idiv</w:t>
      </w:r>
      <w:proofErr w:type="spellEnd"/>
      <w:r w:rsidRPr="00431928">
        <w:rPr>
          <w:rFonts w:ascii="Times New Roman" w:hAnsi="Times New Roman" w:cs="Times New Roman"/>
        </w:rPr>
        <w:t xml:space="preserve"> bl</w:t>
      </w:r>
    </w:p>
    <w:p w:rsidRPr="00431928" w:rsidR="00431928" w:rsidP="00431928" w:rsidRDefault="00431928" w14:paraId="411EB58B" w14:textId="77777777">
      <w:pPr>
        <w:ind w:firstLine="709"/>
        <w:rPr>
          <w:rFonts w:ascii="Times New Roman" w:hAnsi="Times New Roman" w:cs="Times New Roman"/>
        </w:rPr>
      </w:pPr>
      <w:proofErr w:type="gramStart"/>
      <w:r w:rsidRPr="00431928">
        <w:rPr>
          <w:rFonts w:ascii="Times New Roman" w:hAnsi="Times New Roman" w:cs="Times New Roman"/>
        </w:rPr>
        <w:lastRenderedPageBreak/>
        <w:t>e)</w:t>
      </w:r>
      <w:proofErr w:type="spellStart"/>
      <w:r w:rsidRPr="00431928">
        <w:rPr>
          <w:rFonts w:ascii="Times New Roman" w:hAnsi="Times New Roman" w:cs="Times New Roman"/>
        </w:rPr>
        <w:t>cmp</w:t>
      </w:r>
      <w:proofErr w:type="spellEnd"/>
      <w:proofErr w:type="gramEnd"/>
      <w:r w:rsidRPr="00431928">
        <w:rPr>
          <w:rFonts w:ascii="Times New Roman" w:hAnsi="Times New Roman" w:cs="Times New Roman"/>
        </w:rPr>
        <w:t xml:space="preserve"> </w:t>
      </w:r>
      <w:proofErr w:type="spellStart"/>
      <w:r w:rsidRPr="00431928">
        <w:rPr>
          <w:rFonts w:ascii="Times New Roman" w:hAnsi="Times New Roman" w:cs="Times New Roman"/>
        </w:rPr>
        <w:t>ax,bx</w:t>
      </w:r>
      <w:proofErr w:type="spellEnd"/>
    </w:p>
    <w:p w:rsidRPr="00431928" w:rsidR="00431928" w:rsidP="00431928" w:rsidRDefault="00431928" w14:paraId="5227697D" w14:textId="75B61B4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f) </w:t>
      </w:r>
      <w:r w:rsidRPr="00431928">
        <w:rPr>
          <w:rFonts w:ascii="Times New Roman" w:hAnsi="Times New Roman" w:cs="Times New Roman"/>
        </w:rPr>
        <w:t>m</w:t>
      </w:r>
      <w:r w:rsidRPr="00431928">
        <w:rPr>
          <w:rFonts w:ascii="Times New Roman" w:hAnsi="Times New Roman" w:cs="Times New Roman"/>
        </w:rPr>
        <w:t>ov ax,5</w:t>
      </w:r>
    </w:p>
    <w:p w:rsidRPr="00431928" w:rsidR="00431928" w:rsidP="00431928" w:rsidRDefault="00431928" w14:paraId="4D06D200" w14:textId="761F46D0">
      <w:p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</w:t>
      </w:r>
      <w:r w:rsidRPr="00431928">
        <w:rPr>
          <w:rFonts w:ascii="Times New Roman" w:hAnsi="Times New Roman" w:cs="Times New Roman"/>
        </w:rPr>
        <w:tab/>
      </w:r>
      <w:r w:rsidRPr="00431928">
        <w:rPr>
          <w:rFonts w:ascii="Times New Roman" w:hAnsi="Times New Roman" w:cs="Times New Roman"/>
        </w:rPr>
        <w:tab/>
      </w:r>
      <w:proofErr w:type="spellStart"/>
      <w:r w:rsidRPr="00431928">
        <w:rPr>
          <w:rFonts w:ascii="Times New Roman" w:hAnsi="Times New Roman" w:cs="Times New Roman"/>
        </w:rPr>
        <w:t>cmp</w:t>
      </w:r>
      <w:proofErr w:type="spellEnd"/>
      <w:r w:rsidRPr="00431928">
        <w:rPr>
          <w:rFonts w:ascii="Times New Roman" w:hAnsi="Times New Roman" w:cs="Times New Roman"/>
        </w:rPr>
        <w:t xml:space="preserve"> </w:t>
      </w:r>
      <w:proofErr w:type="gramStart"/>
      <w:r w:rsidRPr="00431928">
        <w:rPr>
          <w:rFonts w:ascii="Times New Roman" w:hAnsi="Times New Roman" w:cs="Times New Roman"/>
        </w:rPr>
        <w:t>4,ax</w:t>
      </w:r>
      <w:proofErr w:type="gramEnd"/>
    </w:p>
    <w:p w:rsidRPr="00431928" w:rsidR="00431928" w:rsidP="00431928" w:rsidRDefault="00431928" w14:paraId="19B331EE" w14:textId="7777777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g) what does CLD/STD instruction?</w:t>
      </w:r>
    </w:p>
    <w:p w:rsidRPr="00431928" w:rsidR="00431928" w:rsidP="00431928" w:rsidRDefault="00431928" w14:paraId="0A8F2878" w14:textId="77777777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k) what does the following instruction? </w:t>
      </w:r>
    </w:p>
    <w:p w:rsidRPr="00431928" w:rsidR="00431928" w:rsidP="00431928" w:rsidRDefault="00431928" w14:paraId="31102F21" w14:textId="77777777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  <w:color w:val="000000"/>
        </w:rPr>
        <w:t>rep;</w:t>
      </w:r>
      <w:bookmarkStart w:name="instructionset-ix1641" w:id="0"/>
      <w:bookmarkStart w:name="instructionset-ix1651" w:id="1"/>
      <w:bookmarkEnd w:id="0"/>
      <w:bookmarkEnd w:id="1"/>
    </w:p>
    <w:p w:rsidRPr="00431928" w:rsidR="00431928" w:rsidP="00431928" w:rsidRDefault="00431928" w14:paraId="54ECCCEB" w14:textId="2C48A640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350F13D4" w:rsidR="69831D88">
        <w:rPr>
          <w:rFonts w:ascii="Times New Roman" w:hAnsi="Times New Roman" w:cs="Times New Roman"/>
          <w:sz w:val="24"/>
          <w:szCs w:val="24"/>
        </w:rPr>
        <w:t>repnz</w:t>
      </w:r>
      <w:r w:rsidRPr="350F13D4" w:rsidR="69831D88">
        <w:rPr>
          <w:rFonts w:ascii="Times New Roman" w:hAnsi="Times New Roman" w:cs="Times New Roman"/>
          <w:sz w:val="24"/>
          <w:szCs w:val="24"/>
        </w:rPr>
        <w:t>;</w:t>
      </w:r>
      <w:r w:rsidRPr="350F13D4" w:rsidR="0056E2B5">
        <w:rPr>
          <w:rFonts w:ascii="Times New Roman" w:hAnsi="Times New Roman" w:cs="Times New Roman"/>
          <w:sz w:val="24"/>
          <w:szCs w:val="24"/>
        </w:rPr>
        <w:t xml:space="preserve"> </w:t>
      </w:r>
      <w:bookmarkStart w:name="instructionset-ix1661" w:id="2"/>
      <w:bookmarkStart w:name="instructionset-ix1671" w:id="3"/>
      <w:bookmarkEnd w:id="2"/>
      <w:bookmarkEnd w:id="3"/>
    </w:p>
    <w:p w:rsidRPr="00431928" w:rsidR="00431928" w:rsidP="00431928" w:rsidRDefault="00431928" w14:paraId="1B7E3B99" w14:textId="77777777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31928">
        <w:rPr>
          <w:rFonts w:ascii="Times New Roman" w:hAnsi="Times New Roman" w:cs="Times New Roman"/>
          <w:sz w:val="24"/>
          <w:szCs w:val="24"/>
        </w:rPr>
        <w:t>repz</w:t>
      </w:r>
      <w:proofErr w:type="spellEnd"/>
      <w:r w:rsidRPr="00431928">
        <w:rPr>
          <w:rFonts w:ascii="Times New Roman" w:hAnsi="Times New Roman" w:cs="Times New Roman"/>
          <w:sz w:val="24"/>
          <w:szCs w:val="24"/>
        </w:rPr>
        <w:t xml:space="preserve">; </w:t>
      </w:r>
    </w:p>
    <w:p w:rsidRPr="00431928" w:rsidR="00431928" w:rsidP="00431928" w:rsidRDefault="00431928" w14:paraId="54C12975" w14:textId="139C17AA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>14) H</w:t>
      </w:r>
      <w:r w:rsidRPr="00431928">
        <w:rPr>
          <w:rFonts w:ascii="Times New Roman" w:hAnsi="Times New Roman" w:cs="Times New Roman"/>
          <w:sz w:val="24"/>
          <w:szCs w:val="24"/>
        </w:rPr>
        <w:t>ow many bytes are reserved?</w:t>
      </w:r>
    </w:p>
    <w:p w:rsidRPr="00431928" w:rsidR="00431928" w:rsidP="00431928" w:rsidRDefault="00431928" w14:paraId="11605548" w14:textId="77777777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431928">
        <w:rPr>
          <w:rFonts w:ascii="Times New Roman" w:hAnsi="Times New Roman" w:cs="Times New Roman"/>
          <w:sz w:val="24"/>
          <w:szCs w:val="24"/>
        </w:rPr>
        <w:t>resb</w:t>
      </w:r>
      <w:proofErr w:type="spellEnd"/>
      <w:r w:rsidRPr="00431928">
        <w:rPr>
          <w:rFonts w:ascii="Times New Roman" w:hAnsi="Times New Roman" w:cs="Times New Roman"/>
          <w:sz w:val="24"/>
          <w:szCs w:val="24"/>
        </w:rPr>
        <w:t xml:space="preserve"> 4;</w:t>
      </w:r>
    </w:p>
    <w:p w:rsidRPr="00431928" w:rsidR="00431928" w:rsidP="00431928" w:rsidRDefault="00431928" w14:paraId="37B47496" w14:textId="77777777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31928">
        <w:rPr>
          <w:rFonts w:ascii="Times New Roman" w:hAnsi="Times New Roman" w:cs="Times New Roman"/>
          <w:sz w:val="24"/>
          <w:szCs w:val="24"/>
        </w:rPr>
        <w:t>resw</w:t>
      </w:r>
      <w:proofErr w:type="spellEnd"/>
      <w:r w:rsidRPr="00431928">
        <w:rPr>
          <w:rFonts w:ascii="Times New Roman" w:hAnsi="Times New Roman" w:cs="Times New Roman"/>
          <w:sz w:val="24"/>
          <w:szCs w:val="24"/>
        </w:rPr>
        <w:t xml:space="preserve"> 2;</w:t>
      </w:r>
    </w:p>
    <w:p w:rsidRPr="00431928" w:rsidR="00431928" w:rsidP="00431928" w:rsidRDefault="00431928" w14:paraId="20E978A2" w14:textId="77777777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431928">
        <w:rPr>
          <w:rFonts w:ascii="Times New Roman" w:hAnsi="Times New Roman" w:cs="Times New Roman"/>
          <w:sz w:val="24"/>
          <w:szCs w:val="24"/>
        </w:rPr>
        <w:t>resd</w:t>
      </w:r>
      <w:proofErr w:type="spellEnd"/>
      <w:r w:rsidRPr="00431928">
        <w:rPr>
          <w:rFonts w:ascii="Times New Roman" w:hAnsi="Times New Roman" w:cs="Times New Roman"/>
          <w:sz w:val="24"/>
          <w:szCs w:val="24"/>
        </w:rPr>
        <w:t xml:space="preserve"> 3;</w:t>
      </w:r>
    </w:p>
    <w:p w:rsidRPr="00431928" w:rsidR="00431928" w:rsidP="00431928" w:rsidRDefault="00431928" w14:paraId="37C5A609" w14:textId="77777777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431928">
        <w:rPr>
          <w:rFonts w:ascii="Times New Roman" w:hAnsi="Times New Roman" w:cs="Times New Roman"/>
          <w:sz w:val="24"/>
          <w:szCs w:val="24"/>
        </w:rPr>
        <w:t>resq</w:t>
      </w:r>
      <w:proofErr w:type="spellEnd"/>
      <w:r w:rsidRPr="00431928">
        <w:rPr>
          <w:rFonts w:ascii="Times New Roman" w:hAnsi="Times New Roman" w:cs="Times New Roman"/>
          <w:sz w:val="24"/>
          <w:szCs w:val="24"/>
        </w:rPr>
        <w:t xml:space="preserve"> 4</w:t>
      </w:r>
    </w:p>
    <w:p w:rsidRPr="00431928" w:rsidR="00431928" w:rsidP="00431928" w:rsidRDefault="00431928" w14:paraId="347F702D" w14:textId="77777777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>e rest 1;</w:t>
      </w:r>
    </w:p>
    <w:p w:rsidR="00431928" w:rsidP="006D0875" w:rsidRDefault="00431928" w14:paraId="69AE57D4" w14:textId="77777777">
      <w:pPr>
        <w:pStyle w:val="Standard"/>
      </w:pPr>
    </w:p>
    <w:sectPr w:rsidR="00431928">
      <w:pgSz w:w="11906" w:h="16838" w:orient="portrait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3EFB" w:rsidRDefault="00FD3EFB" w14:paraId="3382D220" w14:textId="77777777">
      <w:r>
        <w:separator/>
      </w:r>
    </w:p>
  </w:endnote>
  <w:endnote w:type="continuationSeparator" w:id="0">
    <w:p w:rsidR="00FD3EFB" w:rsidRDefault="00FD3EFB" w14:paraId="417EF4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3EFB" w:rsidRDefault="00FD3EFB" w14:paraId="7366A523" w14:textId="77777777">
      <w:r>
        <w:rPr>
          <w:color w:val="000000"/>
        </w:rPr>
        <w:separator/>
      </w:r>
    </w:p>
  </w:footnote>
  <w:footnote w:type="continuationSeparator" w:id="0">
    <w:p w:rsidR="00FD3EFB" w:rsidRDefault="00FD3EFB" w14:paraId="250B3515" w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umwG5L4wUk7wAJ" id="FufScBjz"/>
  </int:Manifest>
  <int:Observations>
    <int:Content id="FufScBj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E88"/>
    <w:multiLevelType w:val="hybridMultilevel"/>
    <w:tmpl w:val="6B1A391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34F7"/>
    <w:multiLevelType w:val="hybridMultilevel"/>
    <w:tmpl w:val="4CF01B96"/>
    <w:lvl w:ilvl="0" w:tplc="442A6EFC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DB67D40"/>
    <w:multiLevelType w:val="hybridMultilevel"/>
    <w:tmpl w:val="47E0B20E"/>
    <w:lvl w:ilvl="0" w:tplc="BA3ABA0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3CFE"/>
    <w:rsid w:val="00431928"/>
    <w:rsid w:val="004A28F0"/>
    <w:rsid w:val="0056E2B5"/>
    <w:rsid w:val="006454FA"/>
    <w:rsid w:val="006D0875"/>
    <w:rsid w:val="00763CFE"/>
    <w:rsid w:val="00FD3EFB"/>
    <w:rsid w:val="02B1E661"/>
    <w:rsid w:val="0EDE8B81"/>
    <w:rsid w:val="0F1EFA7C"/>
    <w:rsid w:val="10C1112D"/>
    <w:rsid w:val="12FC7D9D"/>
    <w:rsid w:val="350F13D4"/>
    <w:rsid w:val="3C237226"/>
    <w:rsid w:val="3EE70911"/>
    <w:rsid w:val="45EF85A4"/>
    <w:rsid w:val="60C18452"/>
    <w:rsid w:val="69831D88"/>
    <w:rsid w:val="75158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E418"/>
  <w15:docId w15:val="{02A05DDC-75F6-4865-BA9D-D08F573B25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Arial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PreformattedText" w:customStyle="1">
    <w:name w:val="Preformatted Text"/>
    <w:basedOn w:val="Normal"/>
    <w:qFormat/>
    <w:rsid w:val="00431928"/>
    <w:pPr>
      <w:suppressAutoHyphens w:val="0"/>
      <w:autoSpaceDN/>
      <w:textAlignment w:val="auto"/>
    </w:pPr>
    <w:rPr>
      <w:rFonts w:ascii="Liberation Mono" w:hAnsi="Liberation Mono" w:cs="Liberation Mono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9/09/relationships/intelligence" Target="intelligence.xml" Id="Ra48ce57e28d44f9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818ae71-73b1-42cb-ac66-ac639ea65b22">
      <UserInfo>
        <DisplayName>CSA IE 2021-2022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6FA3D66-CE9A-462B-AB3E-CBC1DC8D8D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01F901-5D49-4EF9-B770-D5A9761F7E87}"/>
</file>

<file path=customXml/itemProps3.xml><?xml version="1.0" encoding="utf-8"?>
<ds:datastoreItem xmlns:ds="http://schemas.openxmlformats.org/officeDocument/2006/customXml" ds:itemID="{660AD4D5-5299-49C1-8ED6-7F2B4CD727F3}"/>
</file>

<file path=customXml/itemProps4.xml><?xml version="1.0" encoding="utf-8"?>
<ds:datastoreItem xmlns:ds="http://schemas.openxmlformats.org/officeDocument/2006/customXml" ds:itemID="{D8D7DF2E-8490-4D9C-9DA5-82361BFE37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mpetrescu</dc:creator>
  <lastModifiedBy>RADU-VICTOR RÂȘNIȚĂ</lastModifiedBy>
  <revision>3</revision>
  <dcterms:created xsi:type="dcterms:W3CDTF">2021-11-11T06:43:00.0000000Z</dcterms:created>
  <dcterms:modified xsi:type="dcterms:W3CDTF">2021-11-12T08:45:32.3777992Z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